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3513" w14:textId="77777777" w:rsidR="00F937DC" w:rsidRDefault="00F937DC" w:rsidP="00F937DC">
      <w:r w:rsidRPr="004469B7">
        <w:rPr>
          <w:rFonts w:ascii="宋体" w:hAnsi="宋体" w:cs="宋体"/>
          <w:noProof/>
          <w:kern w:val="0"/>
        </w:rPr>
        <w:drawing>
          <wp:inline distT="0" distB="0" distL="0" distR="0" wp14:anchorId="486B02BA" wp14:editId="4C5487A4">
            <wp:extent cx="5626100" cy="1259840"/>
            <wp:effectExtent l="0" t="0" r="12700" b="10160"/>
            <wp:docPr id="9" name="图片 10" descr="说明: 说明: 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说明: 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FE4" w14:textId="6BEFE898" w:rsidR="00F937DC" w:rsidRDefault="00F937DC" w:rsidP="00F937DC">
      <w:pPr>
        <w:pStyle w:val="1"/>
        <w:jc w:val="center"/>
      </w:pPr>
      <w:bookmarkStart w:id="0" w:name="_Toc510459833"/>
      <w:bookmarkStart w:id="1" w:name="_Toc511422431"/>
      <w:bookmarkStart w:id="2" w:name="_Toc511502572"/>
      <w:bookmarkStart w:id="3" w:name="_Toc511503500"/>
      <w:bookmarkStart w:id="4" w:name="_Toc512043408"/>
      <w:r>
        <w:rPr>
          <w:rFonts w:hint="eastAsia"/>
        </w:rPr>
        <w:t>Android</w:t>
      </w:r>
      <w:r w:rsidR="0074031A">
        <w:rPr>
          <w:rFonts w:hint="eastAsia"/>
        </w:rPr>
        <w:t>战棋</w:t>
      </w:r>
      <w:r w:rsidR="005533F5">
        <w:rPr>
          <w:rFonts w:hint="eastAsia"/>
        </w:rPr>
        <w:t>类</w:t>
      </w:r>
      <w:r>
        <w:rPr>
          <w:rFonts w:hint="eastAsia"/>
        </w:rPr>
        <w:t>手机游戏应用</w:t>
      </w:r>
      <w:bookmarkStart w:id="5" w:name="_Toc498457987"/>
      <w:bookmarkStart w:id="6" w:name="_Toc511422432"/>
      <w:bookmarkEnd w:id="0"/>
      <w:bookmarkEnd w:id="1"/>
      <w:bookmarkEnd w:id="2"/>
      <w:bookmarkEnd w:id="3"/>
      <w:bookmarkEnd w:id="4"/>
    </w:p>
    <w:p w14:paraId="19076B31" w14:textId="7F79DC89" w:rsidR="00F937DC" w:rsidRDefault="00AF4EEC" w:rsidP="00F937DC">
      <w:pPr>
        <w:pStyle w:val="1"/>
        <w:jc w:val="center"/>
      </w:pPr>
      <w:bookmarkStart w:id="7" w:name="_Toc511502573"/>
      <w:bookmarkStart w:id="8" w:name="_Toc511503501"/>
      <w:bookmarkStart w:id="9" w:name="_Toc512043409"/>
      <w:r>
        <w:rPr>
          <w:rFonts w:hint="eastAsia"/>
        </w:rPr>
        <w:t>软件需求</w:t>
      </w:r>
      <w:r w:rsidR="00F937DC">
        <w:rPr>
          <w:rFonts w:hint="eastAsia"/>
        </w:rPr>
        <w:t>分析报告</w:t>
      </w:r>
      <w:bookmarkEnd w:id="5"/>
      <w:bookmarkEnd w:id="6"/>
      <w:bookmarkEnd w:id="7"/>
      <w:bookmarkEnd w:id="8"/>
      <w:bookmarkEnd w:id="9"/>
    </w:p>
    <w:p w14:paraId="4CA8022E" w14:textId="77777777" w:rsidR="00F937DC" w:rsidRDefault="00F937DC" w:rsidP="00F937DC">
      <w:pPr>
        <w:jc w:val="center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1E471E6" wp14:editId="13F25DCC">
            <wp:simplePos x="0" y="0"/>
            <wp:positionH relativeFrom="column">
              <wp:posOffset>2104291</wp:posOffset>
            </wp:positionH>
            <wp:positionV relativeFrom="paragraph">
              <wp:posOffset>41958</wp:posOffset>
            </wp:positionV>
            <wp:extent cx="1604743" cy="1801633"/>
            <wp:effectExtent l="0" t="0" r="0" b="1905"/>
            <wp:wrapNone/>
            <wp:docPr id="12" name="图片 12" descr="TIM图片2018033015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330150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472" cy="180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86E35" w14:textId="77777777" w:rsidR="00F937DC" w:rsidRDefault="00F937DC" w:rsidP="00F937DC">
      <w:pPr>
        <w:jc w:val="center"/>
        <w:rPr>
          <w:noProof/>
        </w:rPr>
      </w:pPr>
    </w:p>
    <w:p w14:paraId="1558DCBF" w14:textId="77777777" w:rsidR="00F937DC" w:rsidRDefault="00F937DC" w:rsidP="00F937DC">
      <w:pPr>
        <w:jc w:val="center"/>
        <w:rPr>
          <w:noProof/>
        </w:rPr>
      </w:pPr>
    </w:p>
    <w:p w14:paraId="1366AD01" w14:textId="77777777" w:rsidR="00F937DC" w:rsidRDefault="00F937DC" w:rsidP="00F937DC"/>
    <w:p w14:paraId="6507BD8D" w14:textId="77777777" w:rsidR="00F937DC" w:rsidRDefault="00F937DC" w:rsidP="00F937DC">
      <w:pPr>
        <w:jc w:val="left"/>
      </w:pPr>
    </w:p>
    <w:p w14:paraId="74FFC148" w14:textId="77777777" w:rsidR="00F937DC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jc w:val="left"/>
        <w:rPr>
          <w:bCs/>
          <w:u w:val="single"/>
        </w:rPr>
      </w:pPr>
      <w:r>
        <w:rPr>
          <w:rFonts w:hint="eastAsia"/>
          <w:bCs/>
        </w:rPr>
        <w:t>实验课程名称</w:t>
      </w:r>
      <w:r>
        <w:rPr>
          <w:bCs/>
        </w:rPr>
        <w:t xml:space="preserve"> </w:t>
      </w:r>
      <w:r>
        <w:rPr>
          <w:bCs/>
          <w:u w:val="single"/>
        </w:rPr>
        <w:t xml:space="preserve">    </w:t>
      </w:r>
      <w:r>
        <w:rPr>
          <w:rFonts w:hint="eastAsia"/>
          <w:bCs/>
          <w:u w:val="single"/>
        </w:rPr>
        <w:t>软件工程基础</w:t>
      </w:r>
      <w:r>
        <w:rPr>
          <w:rFonts w:hint="eastAsia"/>
          <w:bCs/>
          <w:u w:val="single"/>
        </w:rPr>
        <w:t xml:space="preserve">         </w:t>
      </w:r>
    </w:p>
    <w:p w14:paraId="12A6D90D" w14:textId="77777777" w:rsidR="00F937DC" w:rsidRDefault="00F937DC" w:rsidP="00F937DC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2081" w:firstLineChars="738" w:firstLine="1889"/>
        <w:jc w:val="left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业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班</w:t>
      </w:r>
      <w:r>
        <w:rPr>
          <w:rFonts w:hint="eastAsia"/>
          <w:bCs/>
          <w:spacing w:val="8"/>
        </w:rPr>
        <w:t xml:space="preserve"> </w:t>
      </w:r>
      <w:r>
        <w:rPr>
          <w:rFonts w:hint="eastAsia"/>
          <w:bCs/>
          <w:spacing w:val="8"/>
        </w:rPr>
        <w:t>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软工</w:t>
      </w:r>
      <w:r>
        <w:rPr>
          <w:rFonts w:hint="eastAsia"/>
          <w:bCs/>
          <w:spacing w:val="8"/>
          <w:u w:val="single"/>
        </w:rPr>
        <w:t>1602&amp;</w:t>
      </w:r>
      <w:r>
        <w:rPr>
          <w:rFonts w:hint="eastAsia"/>
          <w:bCs/>
          <w:spacing w:val="8"/>
          <w:u w:val="single"/>
        </w:rPr>
        <w:t>信管</w:t>
      </w:r>
      <w:r>
        <w:rPr>
          <w:rFonts w:hint="eastAsia"/>
          <w:bCs/>
          <w:spacing w:val="8"/>
          <w:u w:val="single"/>
        </w:rPr>
        <w:t xml:space="preserve">      </w:t>
      </w:r>
    </w:p>
    <w:p w14:paraId="25E17ECC" w14:textId="0F057DF1" w:rsidR="00F937DC" w:rsidRPr="00B01BD8" w:rsidRDefault="00F937DC" w:rsidP="00F937D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2081"/>
        <w:jc w:val="left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 xml:space="preserve">              </w:t>
      </w: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 w:rsidR="000E4C25">
        <w:rPr>
          <w:rFonts w:hint="eastAsia"/>
          <w:bCs/>
          <w:spacing w:val="8"/>
          <w:u w:val="single"/>
        </w:rPr>
        <w:t>31601391 31601259 31601236</w:t>
      </w:r>
    </w:p>
    <w:p w14:paraId="56CA1EFE" w14:textId="203A608D" w:rsidR="00F937DC" w:rsidRPr="00B01BD8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 w:firstLineChars="787" w:firstLine="1889"/>
        <w:jc w:val="left"/>
        <w:rPr>
          <w:rFonts w:ascii="宋体" w:hAnsi="宋体"/>
          <w:bCs/>
          <w:spacing w:val="8"/>
          <w:u w:val="single"/>
        </w:rPr>
      </w:pPr>
      <w:r>
        <w:rPr>
          <w:rFonts w:ascii="宋体" w:hAnsi="宋体" w:hint="eastAsia"/>
          <w:bCs/>
        </w:rPr>
        <w:t>学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生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姓</w:t>
      </w:r>
      <w:r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>名</w:t>
      </w:r>
      <w:r>
        <w:rPr>
          <w:rFonts w:ascii="宋体" w:hAnsi="宋体"/>
          <w:bCs/>
        </w:rPr>
        <w:t xml:space="preserve">  </w:t>
      </w:r>
      <w:r>
        <w:rPr>
          <w:rFonts w:ascii="宋体" w:hAnsi="宋体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刘雨霏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胡方正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  <w:r>
        <w:rPr>
          <w:rFonts w:ascii="宋体" w:hAnsi="宋体" w:hint="eastAsia"/>
          <w:bCs/>
          <w:spacing w:val="8"/>
          <w:u w:val="single"/>
        </w:rPr>
        <w:t>杨智麟</w:t>
      </w:r>
      <w:r>
        <w:rPr>
          <w:rFonts w:ascii="宋体" w:hAnsi="宋体" w:hint="eastAsia"/>
          <w:bCs/>
          <w:spacing w:val="8"/>
          <w:u w:val="single"/>
        </w:rPr>
        <w:t xml:space="preserve"> </w:t>
      </w:r>
    </w:p>
    <w:p w14:paraId="2313C9AC" w14:textId="77777777" w:rsidR="00F937DC" w:rsidRPr="00B01BD8" w:rsidRDefault="00F937DC" w:rsidP="00F937DC">
      <w:pPr>
        <w:tabs>
          <w:tab w:val="left" w:pos="6510"/>
          <w:tab w:val="left" w:pos="6615"/>
        </w:tabs>
        <w:spacing w:line="360" w:lineRule="auto"/>
        <w:ind w:rightChars="867" w:right="2081"/>
        <w:jc w:val="left"/>
        <w:rPr>
          <w:bCs/>
          <w:u w:val="single"/>
        </w:rPr>
      </w:pPr>
      <w:r>
        <w:rPr>
          <w:rFonts w:hint="eastAsia"/>
          <w:bCs/>
        </w:rPr>
        <w:t xml:space="preserve">                </w:t>
      </w:r>
      <w:r>
        <w:rPr>
          <w:rFonts w:hint="eastAsia"/>
          <w:bCs/>
        </w:rPr>
        <w:t>实验指导老师</w:t>
      </w:r>
      <w:r>
        <w:rPr>
          <w:bCs/>
        </w:rPr>
        <w:t xml:space="preserve"> </w:t>
      </w:r>
      <w:r>
        <w:rPr>
          <w:bCs/>
          <w:u w:val="single"/>
        </w:rPr>
        <w:t xml:space="preserve">         </w:t>
      </w:r>
      <w:r>
        <w:rPr>
          <w:rFonts w:hint="eastAsia"/>
          <w:bCs/>
          <w:u w:val="single"/>
        </w:rPr>
        <w:t>杨枨</w:t>
      </w:r>
      <w:r>
        <w:rPr>
          <w:rFonts w:hint="eastAsia"/>
          <w:bCs/>
          <w:u w:val="single"/>
        </w:rPr>
        <w:t xml:space="preserve">            </w:t>
      </w:r>
    </w:p>
    <w:p w14:paraId="7A96CAF3" w14:textId="77777777" w:rsidR="00F937DC" w:rsidRDefault="00F937DC" w:rsidP="00F937DC">
      <w:pPr>
        <w:pStyle w:val="11"/>
      </w:pPr>
    </w:p>
    <w:p w14:paraId="05F4C24B" w14:textId="77777777" w:rsidR="00F937DC" w:rsidRDefault="00F937DC" w:rsidP="00F937DC">
      <w:pPr>
        <w:pStyle w:val="11"/>
      </w:pPr>
    </w:p>
    <w:p w14:paraId="19CE6E05" w14:textId="77777777" w:rsidR="00F937DC" w:rsidRDefault="00F937DC" w:rsidP="00F937DC">
      <w:pPr>
        <w:pStyle w:val="11"/>
      </w:pPr>
    </w:p>
    <w:p w14:paraId="1F5F8731" w14:textId="77777777" w:rsidR="00F937DC" w:rsidRDefault="00F937DC" w:rsidP="00F937DC">
      <w:pPr>
        <w:pStyle w:val="11"/>
      </w:pPr>
    </w:p>
    <w:p w14:paraId="492C8554" w14:textId="77777777" w:rsidR="00F937DC" w:rsidRDefault="00F937DC" w:rsidP="00F937DC">
      <w:pPr>
        <w:pStyle w:val="11"/>
      </w:pPr>
      <w:r>
        <w:t>GB/T8567-2006</w:t>
      </w:r>
    </w:p>
    <w:tbl>
      <w:tblPr>
        <w:tblW w:w="8553" w:type="dxa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0"/>
        <w:gridCol w:w="1272"/>
        <w:gridCol w:w="2400"/>
        <w:gridCol w:w="1548"/>
        <w:gridCol w:w="1332"/>
        <w:gridCol w:w="1081"/>
      </w:tblGrid>
      <w:tr w:rsidR="007B3941" w14:paraId="1328CCA9" w14:textId="77777777" w:rsidTr="00A57391">
        <w:tc>
          <w:tcPr>
            <w:tcW w:w="8553" w:type="dxa"/>
            <w:gridSpan w:val="6"/>
          </w:tcPr>
          <w:p w14:paraId="440872CC" w14:textId="77777777" w:rsidR="007B3941" w:rsidRDefault="007B3941" w:rsidP="00A57391">
            <w:pPr>
              <w:pStyle w:val="3"/>
              <w:rPr>
                <w:color w:val="000000" w:themeColor="text1"/>
              </w:rPr>
            </w:pPr>
            <w:bookmarkStart w:id="10" w:name="_Toc510459835"/>
            <w:bookmarkStart w:id="11" w:name="_Toc511422433"/>
            <w:bookmarkStart w:id="12" w:name="_Toc511502575"/>
            <w:bookmarkStart w:id="13" w:name="_Toc511503503"/>
            <w:bookmarkStart w:id="14" w:name="_Toc512043410"/>
            <w:r>
              <w:rPr>
                <w:rFonts w:hint="eastAsia"/>
                <w:color w:val="000000" w:themeColor="text1"/>
              </w:rPr>
              <w:lastRenderedPageBreak/>
              <w:t>版本控制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7B3941" w14:paraId="0F3DB49F" w14:textId="77777777" w:rsidTr="00A57391">
        <w:tc>
          <w:tcPr>
            <w:tcW w:w="920" w:type="dxa"/>
            <w:shd w:val="clear" w:color="auto" w:fill="A6A6A6" w:themeFill="background1" w:themeFillShade="A6"/>
          </w:tcPr>
          <w:p w14:paraId="1F402CFD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14:paraId="7C0AA53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  <w:shd w:val="clear" w:color="auto" w:fill="A6A6A6" w:themeFill="background1" w:themeFillShade="A6"/>
          </w:tcPr>
          <w:p w14:paraId="3F716834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  <w:shd w:val="clear" w:color="auto" w:fill="A6A6A6" w:themeFill="background1" w:themeFillShade="A6"/>
          </w:tcPr>
          <w:p w14:paraId="7CB76D5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14:paraId="23EA129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  <w:shd w:val="clear" w:color="auto" w:fill="A6A6A6" w:themeFill="background1" w:themeFillShade="A6"/>
          </w:tcPr>
          <w:p w14:paraId="65D749F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:rsidR="007B3941" w14:paraId="4670F82E" w14:textId="77777777" w:rsidTr="00A57391">
        <w:trPr>
          <w:trHeight w:val="354"/>
        </w:trPr>
        <w:tc>
          <w:tcPr>
            <w:tcW w:w="920" w:type="dxa"/>
          </w:tcPr>
          <w:p w14:paraId="4D46DF19" w14:textId="77777777" w:rsidR="007B3941" w:rsidRDefault="007B3941" w:rsidP="00A57391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72" w:type="dxa"/>
          </w:tcPr>
          <w:p w14:paraId="32E9A9C9" w14:textId="1DC94A5B" w:rsidR="007B3941" w:rsidRDefault="007B3941" w:rsidP="00A57391">
            <w:pPr>
              <w:jc w:val="center"/>
            </w:pPr>
            <w:r>
              <w:t>2018.4.</w:t>
            </w:r>
            <w:r w:rsidR="008D79F3">
              <w:t>20</w:t>
            </w:r>
          </w:p>
        </w:tc>
        <w:tc>
          <w:tcPr>
            <w:tcW w:w="2400" w:type="dxa"/>
          </w:tcPr>
          <w:p w14:paraId="4923467B" w14:textId="5EE50378" w:rsidR="007B3941" w:rsidRDefault="008D79F3" w:rsidP="00A57391">
            <w:pPr>
              <w:jc w:val="center"/>
            </w:pPr>
            <w:r>
              <w:rPr>
                <w:rFonts w:hint="eastAsia"/>
              </w:rPr>
              <w:t>完成需求分析</w:t>
            </w:r>
            <w:r w:rsidR="007B3941">
              <w:rPr>
                <w:rFonts w:hint="eastAsia"/>
              </w:rPr>
              <w:t>报告</w:t>
            </w:r>
          </w:p>
        </w:tc>
        <w:tc>
          <w:tcPr>
            <w:tcW w:w="1548" w:type="dxa"/>
          </w:tcPr>
          <w:p w14:paraId="6953BAF1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已跟踪</w:t>
            </w:r>
          </w:p>
        </w:tc>
        <w:tc>
          <w:tcPr>
            <w:tcW w:w="1332" w:type="dxa"/>
          </w:tcPr>
          <w:p w14:paraId="4C379CB9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081" w:type="dxa"/>
          </w:tcPr>
          <w:p w14:paraId="0C8431A3" w14:textId="77777777" w:rsidR="007B3941" w:rsidRDefault="007B3941" w:rsidP="00A57391">
            <w:pPr>
              <w:jc w:val="center"/>
            </w:pPr>
            <w:r>
              <w:rPr>
                <w:rFonts w:hint="eastAsia"/>
              </w:rPr>
              <w:t>刘雨霏</w:t>
            </w:r>
          </w:p>
        </w:tc>
      </w:tr>
      <w:tr w:rsidR="007B3941" w14:paraId="3F40B487" w14:textId="77777777" w:rsidTr="00A57391">
        <w:tc>
          <w:tcPr>
            <w:tcW w:w="920" w:type="dxa"/>
          </w:tcPr>
          <w:p w14:paraId="76EDDEDD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E8BC28B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72B30484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58C13AB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7F6FEAA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2994745C" w14:textId="77777777" w:rsidR="007B3941" w:rsidRDefault="007B3941" w:rsidP="00A57391">
            <w:pPr>
              <w:jc w:val="center"/>
            </w:pPr>
          </w:p>
        </w:tc>
      </w:tr>
      <w:tr w:rsidR="007B3941" w14:paraId="16EF5421" w14:textId="77777777" w:rsidTr="00A57391">
        <w:tc>
          <w:tcPr>
            <w:tcW w:w="920" w:type="dxa"/>
          </w:tcPr>
          <w:p w14:paraId="305A8758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C070ED1" w14:textId="77777777" w:rsidR="007B3941" w:rsidRDefault="007B3941" w:rsidP="00A57391">
            <w:r>
              <w:t xml:space="preserve">     </w:t>
            </w:r>
          </w:p>
        </w:tc>
        <w:tc>
          <w:tcPr>
            <w:tcW w:w="2400" w:type="dxa"/>
          </w:tcPr>
          <w:p w14:paraId="55D02537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2D309F26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D564B6C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3298472D" w14:textId="77777777" w:rsidR="007B3941" w:rsidRDefault="007B3941" w:rsidP="00A57391">
            <w:pPr>
              <w:jc w:val="center"/>
            </w:pPr>
          </w:p>
        </w:tc>
      </w:tr>
      <w:tr w:rsidR="007B3941" w14:paraId="77326ABE" w14:textId="77777777" w:rsidTr="00A57391">
        <w:tc>
          <w:tcPr>
            <w:tcW w:w="920" w:type="dxa"/>
          </w:tcPr>
          <w:p w14:paraId="767B341A" w14:textId="77777777" w:rsidR="007B3941" w:rsidRDefault="007B3941" w:rsidP="00A57391">
            <w:r>
              <w:t xml:space="preserve">   </w:t>
            </w:r>
          </w:p>
        </w:tc>
        <w:tc>
          <w:tcPr>
            <w:tcW w:w="1272" w:type="dxa"/>
          </w:tcPr>
          <w:p w14:paraId="6F8AB989" w14:textId="77777777" w:rsidR="007B3941" w:rsidRDefault="007B3941" w:rsidP="00A57391">
            <w:r>
              <w:t xml:space="preserve">     </w:t>
            </w:r>
          </w:p>
        </w:tc>
        <w:tc>
          <w:tcPr>
            <w:tcW w:w="2400" w:type="dxa"/>
          </w:tcPr>
          <w:p w14:paraId="37FCB2C8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74637FCA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282A601F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7CB642ED" w14:textId="77777777" w:rsidR="007B3941" w:rsidRDefault="007B3941" w:rsidP="00A57391">
            <w:pPr>
              <w:jc w:val="center"/>
            </w:pPr>
          </w:p>
        </w:tc>
      </w:tr>
      <w:tr w:rsidR="007B3941" w14:paraId="2793BF98" w14:textId="77777777" w:rsidTr="00A57391">
        <w:tc>
          <w:tcPr>
            <w:tcW w:w="920" w:type="dxa"/>
          </w:tcPr>
          <w:p w14:paraId="6435E38C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02675AB0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520EC9D5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1C61DD8E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717D4DA6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6F18DAEE" w14:textId="77777777" w:rsidR="007B3941" w:rsidRDefault="007B3941" w:rsidP="00A57391">
            <w:pPr>
              <w:jc w:val="center"/>
            </w:pPr>
          </w:p>
        </w:tc>
      </w:tr>
      <w:tr w:rsidR="007B3941" w14:paraId="007C6759" w14:textId="77777777" w:rsidTr="00A57391">
        <w:tc>
          <w:tcPr>
            <w:tcW w:w="920" w:type="dxa"/>
          </w:tcPr>
          <w:p w14:paraId="6A29E9AE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4F6B2A4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67303623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3F99C085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87B8610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05D2BBD4" w14:textId="77777777" w:rsidR="007B3941" w:rsidRDefault="007B3941" w:rsidP="00A57391">
            <w:pPr>
              <w:jc w:val="center"/>
            </w:pPr>
          </w:p>
        </w:tc>
      </w:tr>
      <w:tr w:rsidR="007B3941" w14:paraId="1515EA5B" w14:textId="77777777" w:rsidTr="00A57391">
        <w:tc>
          <w:tcPr>
            <w:tcW w:w="920" w:type="dxa"/>
          </w:tcPr>
          <w:p w14:paraId="3F955EB4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05F0106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7B71C1F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6BE9C0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5975101C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7AF7F243" w14:textId="77777777" w:rsidR="007B3941" w:rsidRDefault="007B3941" w:rsidP="00A57391">
            <w:pPr>
              <w:jc w:val="center"/>
            </w:pPr>
          </w:p>
        </w:tc>
      </w:tr>
      <w:tr w:rsidR="007B3941" w14:paraId="7E75046B" w14:textId="77777777" w:rsidTr="00A57391">
        <w:tc>
          <w:tcPr>
            <w:tcW w:w="920" w:type="dxa"/>
          </w:tcPr>
          <w:p w14:paraId="04CC5BD6" w14:textId="77777777" w:rsidR="007B3941" w:rsidRDefault="007B3941" w:rsidP="00A57391">
            <w:r>
              <w:rPr>
                <w:rFonts w:hint="eastAsia"/>
              </w:rPr>
              <w:t xml:space="preserve">   </w:t>
            </w:r>
          </w:p>
        </w:tc>
        <w:tc>
          <w:tcPr>
            <w:tcW w:w="1272" w:type="dxa"/>
          </w:tcPr>
          <w:p w14:paraId="2EEBCBC1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26F468A2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95EC734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140CB9C9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74007B8" w14:textId="77777777" w:rsidR="007B3941" w:rsidRDefault="007B3941" w:rsidP="00A57391">
            <w:pPr>
              <w:jc w:val="center"/>
            </w:pPr>
          </w:p>
        </w:tc>
      </w:tr>
      <w:tr w:rsidR="007B3941" w14:paraId="0F78F519" w14:textId="77777777" w:rsidTr="00A57391">
        <w:tc>
          <w:tcPr>
            <w:tcW w:w="920" w:type="dxa"/>
          </w:tcPr>
          <w:p w14:paraId="6A377042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6BDA89B0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9E10C7D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9A8F274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169F3DB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8BCD660" w14:textId="77777777" w:rsidR="007B3941" w:rsidRDefault="007B3941" w:rsidP="00A57391">
            <w:pPr>
              <w:jc w:val="center"/>
            </w:pPr>
          </w:p>
        </w:tc>
      </w:tr>
      <w:tr w:rsidR="007B3941" w14:paraId="21238E30" w14:textId="77777777" w:rsidTr="00A57391">
        <w:tc>
          <w:tcPr>
            <w:tcW w:w="920" w:type="dxa"/>
          </w:tcPr>
          <w:p w14:paraId="2E5F79DA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FD27BC3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68E299F7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5839866D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31E6DA71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0056E889" w14:textId="77777777" w:rsidR="007B3941" w:rsidRDefault="007B3941" w:rsidP="00A57391">
            <w:pPr>
              <w:jc w:val="center"/>
            </w:pPr>
          </w:p>
        </w:tc>
      </w:tr>
      <w:tr w:rsidR="007B3941" w14:paraId="601E06C0" w14:textId="77777777" w:rsidTr="00A57391">
        <w:tc>
          <w:tcPr>
            <w:tcW w:w="920" w:type="dxa"/>
          </w:tcPr>
          <w:p w14:paraId="6C1286AD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1DC58EC4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3F02A8AE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640DECE2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0545737F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546C76FF" w14:textId="77777777" w:rsidR="007B3941" w:rsidRDefault="007B3941" w:rsidP="00A57391">
            <w:pPr>
              <w:jc w:val="center"/>
            </w:pPr>
          </w:p>
        </w:tc>
      </w:tr>
      <w:tr w:rsidR="007B3941" w14:paraId="46741605" w14:textId="77777777" w:rsidTr="00A57391">
        <w:tc>
          <w:tcPr>
            <w:tcW w:w="920" w:type="dxa"/>
          </w:tcPr>
          <w:p w14:paraId="7AF5E616" w14:textId="77777777" w:rsidR="007B3941" w:rsidRDefault="007B3941" w:rsidP="00A57391">
            <w:pPr>
              <w:jc w:val="center"/>
            </w:pPr>
          </w:p>
        </w:tc>
        <w:tc>
          <w:tcPr>
            <w:tcW w:w="1272" w:type="dxa"/>
          </w:tcPr>
          <w:p w14:paraId="4688E13D" w14:textId="77777777" w:rsidR="007B3941" w:rsidRDefault="007B3941" w:rsidP="00A57391">
            <w:pPr>
              <w:jc w:val="center"/>
            </w:pPr>
          </w:p>
        </w:tc>
        <w:tc>
          <w:tcPr>
            <w:tcW w:w="2400" w:type="dxa"/>
          </w:tcPr>
          <w:p w14:paraId="0C35B5C2" w14:textId="77777777" w:rsidR="007B3941" w:rsidRDefault="007B3941" w:rsidP="00A57391">
            <w:pPr>
              <w:jc w:val="center"/>
            </w:pPr>
          </w:p>
        </w:tc>
        <w:tc>
          <w:tcPr>
            <w:tcW w:w="1548" w:type="dxa"/>
          </w:tcPr>
          <w:p w14:paraId="038A89BB" w14:textId="77777777" w:rsidR="007B3941" w:rsidRDefault="007B3941" w:rsidP="00A57391">
            <w:pPr>
              <w:jc w:val="center"/>
            </w:pPr>
          </w:p>
        </w:tc>
        <w:tc>
          <w:tcPr>
            <w:tcW w:w="1332" w:type="dxa"/>
          </w:tcPr>
          <w:p w14:paraId="74D26B86" w14:textId="77777777" w:rsidR="007B3941" w:rsidRDefault="007B3941" w:rsidP="00A57391">
            <w:pPr>
              <w:jc w:val="center"/>
            </w:pPr>
          </w:p>
        </w:tc>
        <w:tc>
          <w:tcPr>
            <w:tcW w:w="1081" w:type="dxa"/>
          </w:tcPr>
          <w:p w14:paraId="4773F468" w14:textId="77777777" w:rsidR="007B3941" w:rsidRDefault="007B3941" w:rsidP="00A57391">
            <w:pPr>
              <w:jc w:val="center"/>
            </w:pPr>
          </w:p>
        </w:tc>
      </w:tr>
    </w:tbl>
    <w:p w14:paraId="4C03CA0C" w14:textId="77777777" w:rsidR="00F937DC" w:rsidRDefault="00F937DC" w:rsidP="007B3941">
      <w:pPr>
        <w:pStyle w:val="11"/>
        <w:jc w:val="both"/>
      </w:pPr>
    </w:p>
    <w:p w14:paraId="23F25C43" w14:textId="77777777" w:rsidR="00A57391" w:rsidRDefault="00A57391"/>
    <w:p w14:paraId="23CA46AA" w14:textId="77777777" w:rsidR="002439CD" w:rsidRDefault="002439CD"/>
    <w:p w14:paraId="2205B6CF" w14:textId="77777777" w:rsidR="002439CD" w:rsidRDefault="002439CD"/>
    <w:p w14:paraId="5042EEE0" w14:textId="77777777" w:rsidR="002439CD" w:rsidRDefault="002439CD"/>
    <w:p w14:paraId="32D2F2C0" w14:textId="77777777" w:rsidR="002439CD" w:rsidRDefault="002439CD"/>
    <w:p w14:paraId="1FA92A83" w14:textId="77777777" w:rsidR="002439CD" w:rsidRDefault="002439CD"/>
    <w:p w14:paraId="37D09EEF" w14:textId="77777777" w:rsidR="002439CD" w:rsidRDefault="002439CD" w:rsidP="005202F2">
      <w:pPr>
        <w:pStyle w:val="31"/>
        <w:jc w:val="center"/>
        <w:rPr>
          <w:rFonts w:ascii="SimSun" w:hAnsi="SimSun"/>
          <w:sz w:val="32"/>
          <w:szCs w:val="32"/>
        </w:rPr>
      </w:pPr>
      <w:r w:rsidRPr="005202F2">
        <w:rPr>
          <w:rFonts w:ascii="SimSun" w:hAnsi="SimSun" w:hint="eastAsia"/>
          <w:sz w:val="32"/>
          <w:szCs w:val="32"/>
        </w:rPr>
        <w:lastRenderedPageBreak/>
        <w:t>目录</w:t>
      </w:r>
    </w:p>
    <w:p w14:paraId="596E0B44" w14:textId="77777777" w:rsidR="005202F2" w:rsidRPr="005202F2" w:rsidRDefault="005202F2" w:rsidP="005202F2"/>
    <w:p w14:paraId="043FF43D" w14:textId="77777777" w:rsidR="00584E1D" w:rsidRDefault="002439C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rFonts w:eastAsiaTheme="minorEastAsia"/>
        </w:rPr>
        <w:fldChar w:fldCharType="begin"/>
      </w:r>
      <w:r>
        <w:instrText xml:space="preserve"> TOC \o "1-3" </w:instrText>
      </w:r>
      <w:r>
        <w:rPr>
          <w:rFonts w:eastAsiaTheme="minorEastAsia"/>
        </w:rPr>
        <w:fldChar w:fldCharType="separate"/>
      </w:r>
      <w:r w:rsidR="00584E1D">
        <w:rPr>
          <w:noProof/>
        </w:rPr>
        <w:t>Android</w:t>
      </w:r>
      <w:r w:rsidR="00584E1D">
        <w:rPr>
          <w:noProof/>
        </w:rPr>
        <w:t>战棋类手机游戏应用</w:t>
      </w:r>
      <w:r w:rsidR="00584E1D">
        <w:rPr>
          <w:noProof/>
        </w:rPr>
        <w:tab/>
      </w:r>
      <w:r w:rsidR="00584E1D">
        <w:rPr>
          <w:noProof/>
        </w:rPr>
        <w:fldChar w:fldCharType="begin"/>
      </w:r>
      <w:r w:rsidR="00584E1D">
        <w:rPr>
          <w:noProof/>
        </w:rPr>
        <w:instrText xml:space="preserve"> PAGEREF _Toc512043408 \h </w:instrText>
      </w:r>
      <w:r w:rsidR="00584E1D">
        <w:rPr>
          <w:noProof/>
        </w:rPr>
      </w:r>
      <w:r w:rsidR="00584E1D">
        <w:rPr>
          <w:noProof/>
        </w:rPr>
        <w:fldChar w:fldCharType="separate"/>
      </w:r>
      <w:r w:rsidR="00584E1D">
        <w:rPr>
          <w:noProof/>
        </w:rPr>
        <w:t>1</w:t>
      </w:r>
      <w:r w:rsidR="00584E1D">
        <w:rPr>
          <w:noProof/>
        </w:rPr>
        <w:fldChar w:fldCharType="end"/>
      </w:r>
    </w:p>
    <w:p w14:paraId="24897545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软件需求分析报告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6498E1" w14:textId="77777777" w:rsidR="00584E1D" w:rsidRDefault="00584E1D">
      <w:pPr>
        <w:pStyle w:val="31"/>
        <w:rPr>
          <w:rFonts w:eastAsiaTheme="minorEastAsia"/>
          <w:noProof/>
        </w:rPr>
      </w:pPr>
      <w:r w:rsidRPr="00B14EFB">
        <w:rPr>
          <w:noProof/>
          <w:color w:val="000000" w:themeColor="text1"/>
        </w:rPr>
        <w:t>版本控制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49CE26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1 </w:t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765C8C" w14:textId="77777777" w:rsidR="00584E1D" w:rsidRDefault="00584E1D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1.1</w:t>
      </w:r>
      <w:r>
        <w:rPr>
          <w:rFonts w:eastAsiaTheme="minorEastAsia"/>
          <w:noProof/>
        </w:rPr>
        <w:tab/>
      </w:r>
      <w:r>
        <w:rPr>
          <w:noProof/>
        </w:rPr>
        <w:t>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C95169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1.1.1 </w:t>
      </w:r>
      <w:r>
        <w:rPr>
          <w:noProof/>
        </w:rPr>
        <w:t>标识号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44E7DD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1.1.2</w:t>
      </w:r>
      <w:r>
        <w:rPr>
          <w:noProof/>
        </w:rPr>
        <w:t>标题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7FBE09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1.1.3</w:t>
      </w:r>
      <w:r>
        <w:rPr>
          <w:noProof/>
        </w:rPr>
        <w:t>缩略词语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AA3450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1.1.4</w:t>
      </w:r>
      <w:r>
        <w:rPr>
          <w:noProof/>
        </w:rPr>
        <w:t>版本号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A5C120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1.1.5</w:t>
      </w:r>
      <w:r>
        <w:rPr>
          <w:noProof/>
        </w:rPr>
        <w:t>发行号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EE96DC" w14:textId="77777777" w:rsidR="00584E1D" w:rsidRDefault="00584E1D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1.2</w:t>
      </w:r>
      <w:r>
        <w:rPr>
          <w:rFonts w:eastAsiaTheme="minorEastAsia"/>
          <w:noProof/>
        </w:rPr>
        <w:tab/>
      </w:r>
      <w:r>
        <w:rPr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1E2C2C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1.2.1</w:t>
      </w:r>
      <w:r>
        <w:rPr>
          <w:noProof/>
        </w:rPr>
        <w:t>软件用途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915AF0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1.2.2</w:t>
      </w:r>
      <w:r>
        <w:rPr>
          <w:noProof/>
        </w:rPr>
        <w:t>开发方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5AA9EB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1.2.3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35523F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1.2.4</w:t>
      </w:r>
      <w:r>
        <w:rPr>
          <w:noProof/>
        </w:rPr>
        <w:t>投资方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A1055D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1.2.5</w:t>
      </w:r>
      <w:r>
        <w:rPr>
          <w:noProof/>
        </w:rPr>
        <w:t>支持方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57AFC2" w14:textId="77777777" w:rsidR="00584E1D" w:rsidRDefault="00584E1D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1.3</w:t>
      </w:r>
      <w:r>
        <w:rPr>
          <w:rFonts w:eastAsiaTheme="minorEastAsia"/>
          <w:noProof/>
        </w:rPr>
        <w:tab/>
      </w:r>
      <w:r>
        <w:rPr>
          <w:noProof/>
        </w:rPr>
        <w:t>文档概述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FE5967" w14:textId="77777777" w:rsidR="00584E1D" w:rsidRDefault="00584E1D">
      <w:pPr>
        <w:pStyle w:val="21"/>
        <w:tabs>
          <w:tab w:val="left" w:pos="96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1.4</w:t>
      </w:r>
      <w:r>
        <w:rPr>
          <w:rFonts w:eastAsiaTheme="minorEastAsia"/>
          <w:noProof/>
        </w:rPr>
        <w:tab/>
      </w:r>
      <w:r>
        <w:rPr>
          <w:noProof/>
        </w:rPr>
        <w:t>设计基线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9B8998A" w14:textId="77777777" w:rsidR="00584E1D" w:rsidRDefault="00584E1D">
      <w:pPr>
        <w:pStyle w:val="11"/>
        <w:tabs>
          <w:tab w:val="left" w:pos="480"/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</w:t>
      </w:r>
      <w:r>
        <w:rPr>
          <w:rFonts w:eastAsiaTheme="minorEastAsia"/>
          <w:noProof/>
        </w:rPr>
        <w:tab/>
      </w:r>
      <w:r>
        <w:rPr>
          <w:noProof/>
        </w:rPr>
        <w:t>引用文件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E703CB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2.1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897996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3 </w:t>
      </w:r>
      <w:r>
        <w:rPr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0A261D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 </w:t>
      </w:r>
      <w:r>
        <w:rPr>
          <w:noProof/>
        </w:rPr>
        <w:t>所需的状态和方式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651055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 </w:t>
      </w:r>
      <w:r>
        <w:rPr>
          <w:noProof/>
        </w:rPr>
        <w:t>需求概述</w:t>
      </w:r>
      <w:r w:rsidRPr="00B14EFB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307900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3.2.1 </w:t>
      </w:r>
      <w:r>
        <w:rPr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9ED2F6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3.2.2 </w:t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0FF8AB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3.2.3 </w:t>
      </w:r>
      <w:r>
        <w:rPr>
          <w:noProof/>
        </w:rPr>
        <w:t>用户的特点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C36EAB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3.2.4 </w:t>
      </w:r>
      <w:r>
        <w:rPr>
          <w:noProof/>
        </w:rPr>
        <w:t>关键点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7978F4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3.2.5 </w:t>
      </w:r>
      <w:r>
        <w:rPr>
          <w:noProof/>
        </w:rPr>
        <w:t>约束条件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21F286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3.3 </w:t>
      </w:r>
      <w:r>
        <w:rPr>
          <w:noProof/>
        </w:rPr>
        <w:t>需求规格</w:t>
      </w:r>
      <w:r w:rsidRPr="00B14EFB">
        <w:rPr>
          <w:rFonts w:ascii="MS Mincho" w:eastAsia="MS Mincho" w:hAnsi="MS Mincho" w:cs="MS Mincho"/>
          <w:noProof/>
        </w:rPr>
        <w:t>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61B5E7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3.3.1 </w:t>
      </w:r>
      <w:r>
        <w:rPr>
          <w:noProof/>
        </w:rPr>
        <w:t>软件系统总体功能</w:t>
      </w:r>
      <w:r>
        <w:rPr>
          <w:noProof/>
        </w:rPr>
        <w:t>/</w:t>
      </w:r>
      <w:r>
        <w:rPr>
          <w:noProof/>
        </w:rPr>
        <w:t>对象结构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8C33BD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3.3.2 </w:t>
      </w:r>
      <w:r>
        <w:rPr>
          <w:noProof/>
        </w:rPr>
        <w:t>软件子系统功能</w:t>
      </w:r>
      <w:r>
        <w:rPr>
          <w:noProof/>
        </w:rPr>
        <w:t>/</w:t>
      </w:r>
      <w:r>
        <w:rPr>
          <w:noProof/>
        </w:rPr>
        <w:t>对象结构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CA9A4D0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3.3.3 </w:t>
      </w:r>
      <w:r>
        <w:rPr>
          <w:noProof/>
        </w:rPr>
        <w:t>描述约定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24A085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3.3.4 </w:t>
      </w:r>
      <w:r>
        <w:rPr>
          <w:noProof/>
        </w:rPr>
        <w:t>可靠性和可用性需求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F2EE9CE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3.3.5</w:t>
      </w:r>
      <w:r>
        <w:rPr>
          <w:noProof/>
        </w:rPr>
        <w:t>出错处理需求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CC555D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3.3.6</w:t>
      </w:r>
      <w:r>
        <w:rPr>
          <w:noProof/>
        </w:rPr>
        <w:t>逆向需求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AF375E1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3.3.7 </w:t>
      </w:r>
      <w:r>
        <w:rPr>
          <w:noProof/>
        </w:rPr>
        <w:t>将来可能提出的要求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FDE8D8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3.4 </w:t>
      </w:r>
      <w:r>
        <w:rPr>
          <w:noProof/>
        </w:rPr>
        <w:t>软件配置项（</w:t>
      </w:r>
      <w:r>
        <w:rPr>
          <w:noProof/>
        </w:rPr>
        <w:t>CSCI</w:t>
      </w:r>
      <w:r>
        <w:rPr>
          <w:noProof/>
        </w:rPr>
        <w:t>）能力需求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DA7178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3.4.1</w:t>
      </w:r>
      <w:r>
        <w:rPr>
          <w:noProof/>
        </w:rPr>
        <w:t>控制角色时角色的状态：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A4001F9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3.4.2</w:t>
      </w:r>
      <w:r>
        <w:rPr>
          <w:noProof/>
        </w:rPr>
        <w:t>事件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3</w:t>
      </w:r>
      <w:r>
        <w:rPr>
          <w:noProof/>
        </w:rPr>
        <w:fldChar w:fldCharType="end"/>
      </w:r>
    </w:p>
    <w:p w14:paraId="0498B78E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3.5 CSCI </w:t>
      </w:r>
      <w:r>
        <w:rPr>
          <w:noProof/>
        </w:rPr>
        <w:t>外部接口需求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C66D11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3.5.1 </w:t>
      </w:r>
      <w:r>
        <w:rPr>
          <w:noProof/>
        </w:rPr>
        <w:t>接口标识和接口图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532500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3.5.x(</w:t>
      </w:r>
      <w:r>
        <w:rPr>
          <w:noProof/>
        </w:rPr>
        <w:t>接口的项目唯一标识符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BF6CB4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3.6 CSCI </w:t>
      </w:r>
      <w:r>
        <w:rPr>
          <w:noProof/>
        </w:rPr>
        <w:t>内部接口需求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BA3153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3.7 CSCI </w:t>
      </w:r>
      <w:r>
        <w:rPr>
          <w:noProof/>
        </w:rPr>
        <w:t>内部数据需求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8030143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3.8 </w:t>
      </w:r>
      <w:r>
        <w:rPr>
          <w:noProof/>
        </w:rPr>
        <w:t>适应性需求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6544573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3.9 </w:t>
      </w:r>
      <w:r>
        <w:rPr>
          <w:noProof/>
        </w:rPr>
        <w:t>保密性需求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F92C02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3.10 </w:t>
      </w:r>
      <w:r>
        <w:rPr>
          <w:noProof/>
        </w:rPr>
        <w:t>保密性和私密性需求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71A43C2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3.11 CSCI </w:t>
      </w:r>
      <w:r>
        <w:rPr>
          <w:noProof/>
        </w:rPr>
        <w:t>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5A64D34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3.12 </w:t>
      </w:r>
      <w:r>
        <w:rPr>
          <w:noProof/>
        </w:rPr>
        <w:t>计算机资源需求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7ECBB08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3.12.1 </w:t>
      </w:r>
      <w:r>
        <w:rPr>
          <w:noProof/>
        </w:rPr>
        <w:t>计算机硬件需求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CFCE31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3.12.2 </w:t>
      </w:r>
      <w:r>
        <w:rPr>
          <w:noProof/>
        </w:rPr>
        <w:t>计算机硬件资源利用需求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25EEB1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3.12.3 </w:t>
      </w:r>
      <w:r>
        <w:rPr>
          <w:noProof/>
        </w:rPr>
        <w:t>计算机软件需求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442BB52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 xml:space="preserve">3.12.4 </w:t>
      </w:r>
      <w:r>
        <w:rPr>
          <w:noProof/>
        </w:rPr>
        <w:t>计算机通信需求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18E30E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3.13 </w:t>
      </w:r>
      <w:r>
        <w:rPr>
          <w:noProof/>
        </w:rPr>
        <w:t>软件质量因素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CB4547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3.14 </w:t>
      </w:r>
      <w:r>
        <w:rPr>
          <w:noProof/>
        </w:rPr>
        <w:t>设计和实现的约束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2D7E09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3.15 </w:t>
      </w:r>
      <w:r>
        <w:rPr>
          <w:noProof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48FB22" w14:textId="77777777" w:rsidR="00584E1D" w:rsidRDefault="00584E1D">
      <w:pPr>
        <w:pStyle w:val="31"/>
        <w:rPr>
          <w:rFonts w:eastAsiaTheme="minorEastAsia"/>
          <w:noProof/>
        </w:rPr>
      </w:pPr>
      <w:r>
        <w:rPr>
          <w:noProof/>
        </w:rPr>
        <w:t>3.15.1</w:t>
      </w:r>
      <w:r>
        <w:rPr>
          <w:noProof/>
        </w:rPr>
        <w:t>数据规范化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7D7155B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3.16 </w:t>
      </w:r>
      <w:r>
        <w:rPr>
          <w:noProof/>
        </w:rPr>
        <w:t>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15AFAE8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3.17 </w:t>
      </w:r>
      <w:r>
        <w:rPr>
          <w:noProof/>
        </w:rPr>
        <w:t>故障处理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586E9E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3.18 </w:t>
      </w:r>
      <w:r>
        <w:rPr>
          <w:noProof/>
        </w:rPr>
        <w:t>算法说明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98A986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3.19 </w:t>
      </w:r>
      <w:r>
        <w:rPr>
          <w:noProof/>
        </w:rPr>
        <w:t>有关人员需求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4AC328D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3.20 </w:t>
      </w:r>
      <w:r>
        <w:rPr>
          <w:noProof/>
        </w:rPr>
        <w:t>有关培训需求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1C1FE4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3.21 </w:t>
      </w:r>
      <w:r>
        <w:rPr>
          <w:noProof/>
        </w:rPr>
        <w:t>有关后勤需求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B005168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3.22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FEC0F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lastRenderedPageBreak/>
        <w:t xml:space="preserve">3.23 </w:t>
      </w:r>
      <w:r>
        <w:rPr>
          <w:noProof/>
        </w:rPr>
        <w:t>包装需求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D4FB6DE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3.24 </w:t>
      </w:r>
      <w:r>
        <w:rPr>
          <w:noProof/>
        </w:rPr>
        <w:t>需求的优先次序和关键程度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6273E0F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3.25 </w:t>
      </w:r>
      <w:r>
        <w:rPr>
          <w:noProof/>
        </w:rPr>
        <w:t>验证软件需求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84B65E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4 </w:t>
      </w:r>
      <w:r>
        <w:rPr>
          <w:noProof/>
        </w:rPr>
        <w:t>系统逻辑模型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05503BA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4.1</w:t>
      </w:r>
      <w:r>
        <w:rPr>
          <w:noProof/>
        </w:rPr>
        <w:t>实体联系图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7CA64D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4.2</w:t>
      </w:r>
      <w:r>
        <w:rPr>
          <w:noProof/>
        </w:rPr>
        <w:t>状态转换图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104A67F" w14:textId="77777777" w:rsidR="00584E1D" w:rsidRDefault="00584E1D">
      <w:pPr>
        <w:pStyle w:val="2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4.3</w:t>
      </w:r>
      <w:r>
        <w:rPr>
          <w:noProof/>
        </w:rPr>
        <w:t>数据字典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743DC3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5 </w:t>
      </w:r>
      <w:r>
        <w:rPr>
          <w:noProof/>
        </w:rPr>
        <w:t>层次方框图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87243B3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6 </w:t>
      </w:r>
      <w:r>
        <w:rPr>
          <w:noProof/>
        </w:rPr>
        <w:t>输入输出图（</w:t>
      </w:r>
      <w:r>
        <w:rPr>
          <w:noProof/>
        </w:rPr>
        <w:t>IPO</w:t>
      </w:r>
      <w:r>
        <w:rPr>
          <w:noProof/>
        </w:rPr>
        <w:t>图）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29BE60B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7 </w:t>
      </w:r>
      <w:r>
        <w:rPr>
          <w:noProof/>
        </w:rPr>
        <w:t>与用户沟通获取需求的方法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1D520CA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8 </w:t>
      </w:r>
      <w:r>
        <w:rPr>
          <w:noProof/>
        </w:rPr>
        <w:t>合格性规定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57DBB2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9 </w:t>
      </w:r>
      <w:r>
        <w:rPr>
          <w:noProof/>
        </w:rPr>
        <w:t>需求可追踪性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D940E3C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10 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3F2F414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 xml:space="preserve">11 </w:t>
      </w:r>
      <w:r>
        <w:rPr>
          <w:noProof/>
        </w:rPr>
        <w:t>注解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A8A8CD6" w14:textId="77777777" w:rsidR="00584E1D" w:rsidRDefault="00584E1D">
      <w:pPr>
        <w:pStyle w:val="11"/>
        <w:tabs>
          <w:tab w:val="right" w:leader="dot" w:pos="8290"/>
        </w:tabs>
        <w:rPr>
          <w:rFonts w:eastAsiaTheme="minorEastAsia"/>
          <w:noProof/>
        </w:rPr>
      </w:pPr>
      <w:r>
        <w:rPr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_Toc512043486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37A3223" w14:textId="77777777" w:rsidR="002439CD" w:rsidRDefault="002439CD" w:rsidP="00141DAC">
      <w:pPr>
        <w:pStyle w:val="31"/>
      </w:pPr>
      <w:r>
        <w:fldChar w:fldCharType="end"/>
      </w:r>
    </w:p>
    <w:p w14:paraId="11E2428F" w14:textId="77777777" w:rsidR="002439CD" w:rsidRDefault="002439CD" w:rsidP="007F2D04">
      <w:pPr>
        <w:pStyle w:val="1"/>
      </w:pPr>
      <w:bookmarkStart w:id="15" w:name="_Toc512043411"/>
      <w:r>
        <w:lastRenderedPageBreak/>
        <w:t xml:space="preserve">1 </w:t>
      </w:r>
      <w:r>
        <w:t>范围</w:t>
      </w:r>
      <w:bookmarkEnd w:id="15"/>
      <w:r>
        <w:t xml:space="preserve"> </w:t>
      </w:r>
    </w:p>
    <w:p w14:paraId="30201342" w14:textId="7F7B5139" w:rsidR="002439CD" w:rsidRDefault="002439CD" w:rsidP="00155968">
      <w:pPr>
        <w:pStyle w:val="2"/>
        <w:numPr>
          <w:ilvl w:val="1"/>
          <w:numId w:val="1"/>
        </w:numPr>
        <w:rPr>
          <w:rFonts w:hint="eastAsia"/>
        </w:rPr>
      </w:pPr>
      <w:bookmarkStart w:id="16" w:name="_Toc512043412"/>
      <w:r>
        <w:t>标识</w:t>
      </w:r>
      <w:bookmarkEnd w:id="16"/>
      <w:r>
        <w:t xml:space="preserve"> </w:t>
      </w:r>
    </w:p>
    <w:p w14:paraId="5CAD1D29" w14:textId="2D6B745C" w:rsidR="00364093" w:rsidRPr="00364093" w:rsidRDefault="00364093" w:rsidP="0036409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CF1D119" wp14:editId="565A5C58">
            <wp:simplePos x="0" y="0"/>
            <wp:positionH relativeFrom="column">
              <wp:posOffset>504190</wp:posOffset>
            </wp:positionH>
            <wp:positionV relativeFrom="paragraph">
              <wp:posOffset>524510</wp:posOffset>
            </wp:positionV>
            <wp:extent cx="1604645" cy="1801495"/>
            <wp:effectExtent l="0" t="0" r="0" b="1905"/>
            <wp:wrapTopAndBottom/>
            <wp:docPr id="1" name="图片 1" descr="TIM图片20180330150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图片20180330150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LOGO</w:t>
      </w:r>
      <w:r>
        <w:rPr>
          <w:rFonts w:hint="eastAsia"/>
        </w:rPr>
        <w:t>：</w:t>
      </w:r>
    </w:p>
    <w:p w14:paraId="096F43E8" w14:textId="5FDD3F8F" w:rsidR="00B913CB" w:rsidRPr="00B913CB" w:rsidRDefault="00155968" w:rsidP="00B913CB">
      <w:pPr>
        <w:pStyle w:val="3"/>
        <w:rPr>
          <w:rFonts w:hint="eastAsia"/>
        </w:rPr>
      </w:pPr>
      <w:bookmarkStart w:id="17" w:name="_Toc512043413"/>
      <w:r>
        <w:rPr>
          <w:rFonts w:hint="eastAsia"/>
        </w:rPr>
        <w:t xml:space="preserve">1.1.1 </w:t>
      </w:r>
      <w:r>
        <w:rPr>
          <w:rFonts w:hint="eastAsia"/>
        </w:rPr>
        <w:t>标识号</w:t>
      </w:r>
      <w:bookmarkEnd w:id="17"/>
    </w:p>
    <w:p w14:paraId="16873C47" w14:textId="0E3FC4C6" w:rsidR="00155968" w:rsidRDefault="00155968" w:rsidP="00155968">
      <w:pPr>
        <w:pStyle w:val="3"/>
        <w:rPr>
          <w:rFonts w:hint="eastAsia"/>
        </w:rPr>
      </w:pPr>
      <w:bookmarkStart w:id="18" w:name="_Toc512043414"/>
      <w:r>
        <w:rPr>
          <w:rFonts w:hint="eastAsia"/>
        </w:rPr>
        <w:t>1.1.2</w:t>
      </w:r>
      <w:r>
        <w:rPr>
          <w:rFonts w:hint="eastAsia"/>
        </w:rPr>
        <w:t>标题</w:t>
      </w:r>
      <w:bookmarkEnd w:id="18"/>
    </w:p>
    <w:p w14:paraId="3142021D" w14:textId="55BC992C" w:rsidR="00364093" w:rsidRPr="00364093" w:rsidRDefault="00364093" w:rsidP="00364093">
      <w:pPr>
        <w:rPr>
          <w:rFonts w:hint="eastAsia"/>
        </w:rPr>
      </w:pPr>
      <w:r>
        <w:rPr>
          <w:rFonts w:hint="eastAsia"/>
        </w:rPr>
        <w:t>《</w:t>
      </w:r>
      <w:r w:rsidRPr="00364093">
        <w:rPr>
          <w:rFonts w:hint="eastAsia"/>
        </w:rPr>
        <w:t>Android</w:t>
      </w:r>
      <w:r w:rsidRPr="00364093">
        <w:rPr>
          <w:rFonts w:hint="eastAsia"/>
        </w:rPr>
        <w:t>战棋类手机游戏开发》</w:t>
      </w:r>
    </w:p>
    <w:p w14:paraId="49759B81" w14:textId="3F6C94AE" w:rsidR="00155968" w:rsidRDefault="00155968" w:rsidP="00155968">
      <w:pPr>
        <w:pStyle w:val="3"/>
        <w:rPr>
          <w:rFonts w:hint="eastAsia"/>
        </w:rPr>
      </w:pPr>
      <w:bookmarkStart w:id="19" w:name="_Toc512043415"/>
      <w:r>
        <w:rPr>
          <w:rFonts w:hint="eastAsia"/>
        </w:rPr>
        <w:t>1.1.3</w:t>
      </w:r>
      <w:r>
        <w:rPr>
          <w:rFonts w:hint="eastAsia"/>
        </w:rPr>
        <w:t>缩略词语</w:t>
      </w:r>
      <w:bookmarkEnd w:id="19"/>
    </w:p>
    <w:p w14:paraId="55A94D65" w14:textId="77777777" w:rsidR="0044238D" w:rsidRPr="0044238D" w:rsidRDefault="0043081F" w:rsidP="0044238D">
      <w:pPr>
        <w:widowControl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>
        <w:rPr>
          <w:rFonts w:hint="eastAsia"/>
        </w:rPr>
        <w:t>CSCI</w:t>
      </w:r>
      <w:r>
        <w:rPr>
          <w:rFonts w:hint="eastAsia"/>
        </w:rPr>
        <w:tab/>
      </w:r>
      <w:r>
        <w:rPr>
          <w:rFonts w:hint="eastAsia"/>
        </w:rPr>
        <w:t>软件配置项</w:t>
      </w:r>
      <w:r w:rsidR="00A33684" w:rsidRPr="00A33684">
        <w:rPr>
          <w:rFonts w:hint="eastAsia"/>
        </w:rPr>
        <w:t>：</w:t>
      </w:r>
      <w:hyperlink r:id="rId10" w:tgtFrame="_blank" w:history="1">
        <w:r w:rsidR="00A33684" w:rsidRPr="00A33684">
          <w:t>软件生存周期</w:t>
        </w:r>
      </w:hyperlink>
      <w:r w:rsidR="00A33684" w:rsidRPr="00A33684">
        <w:t>各个阶段活动的产物经审批后即可称之为软件</w:t>
      </w:r>
      <w:hyperlink r:id="rId11" w:tgtFrame="_blank" w:history="1">
        <w:r w:rsidR="00A33684" w:rsidRPr="00A33684">
          <w:t>配置</w:t>
        </w:r>
      </w:hyperlink>
      <w:r w:rsidR="00A33684" w:rsidRPr="00A33684">
        <w:t>项。</w:t>
      </w:r>
      <w:r w:rsidR="0044238D" w:rsidRPr="0044238D">
        <w:rPr>
          <w:rFonts w:ascii="SimSun" w:hAnsi="SimSun" w:cs="SimSun"/>
          <w:color w:val="333333"/>
          <w:kern w:val="0"/>
          <w:sz w:val="21"/>
          <w:szCs w:val="21"/>
        </w:rPr>
        <w:t>软件配置项包括</w:t>
      </w:r>
      <w:r w:rsidR="0044238D" w:rsidRPr="0044238D">
        <w:rPr>
          <w:rFonts w:ascii="MS Mincho" w:eastAsia="MS Mincho" w:hAnsi="MS Mincho" w:cs="MS Mincho"/>
          <w:color w:val="333333"/>
          <w:kern w:val="0"/>
          <w:sz w:val="21"/>
          <w:szCs w:val="21"/>
        </w:rPr>
        <w:t>：</w:t>
      </w:r>
    </w:p>
    <w:p w14:paraId="5B0B112D" w14:textId="77777777" w:rsidR="0044238D" w:rsidRPr="0044238D" w:rsidRDefault="0044238D" w:rsidP="0044238D">
      <w:pPr>
        <w:widowControl/>
        <w:spacing w:line="360" w:lineRule="atLeast"/>
        <w:ind w:firstLine="480"/>
        <w:jc w:val="left"/>
      </w:pPr>
      <w:r w:rsidRPr="0044238D">
        <w:rPr>
          <w:rFonts w:ascii="Calibri" w:eastAsia="Calibri" w:hAnsi="Calibri" w:cs="Calibri"/>
          <w:color w:val="333333"/>
          <w:kern w:val="0"/>
          <w:sz w:val="21"/>
          <w:szCs w:val="21"/>
        </w:rPr>
        <w:t>①</w:t>
      </w:r>
      <w:r w:rsidRPr="0044238D">
        <w:t>与合同、过程、计划和产品有关的文档和资料；</w:t>
      </w:r>
    </w:p>
    <w:p w14:paraId="529EE45B" w14:textId="77777777" w:rsidR="0044238D" w:rsidRPr="0044238D" w:rsidRDefault="0044238D" w:rsidP="0044238D">
      <w:pPr>
        <w:widowControl/>
        <w:spacing w:line="360" w:lineRule="atLeast"/>
        <w:ind w:firstLine="480"/>
        <w:jc w:val="left"/>
      </w:pPr>
      <w:r w:rsidRPr="0044238D">
        <w:t>②</w:t>
      </w:r>
      <w:hyperlink r:id="rId12" w:tgtFrame="_blank" w:history="1">
        <w:r w:rsidRPr="0044238D">
          <w:t>源代码</w:t>
        </w:r>
      </w:hyperlink>
      <w:r w:rsidRPr="0044238D">
        <w:t>、</w:t>
      </w:r>
      <w:hyperlink r:id="rId13" w:tgtFrame="_blank" w:history="1">
        <w:r w:rsidRPr="0044238D">
          <w:t>目标代码</w:t>
        </w:r>
      </w:hyperlink>
      <w:r w:rsidRPr="0044238D">
        <w:t>和</w:t>
      </w:r>
      <w:hyperlink r:id="rId14" w:tgtFrame="_blank" w:history="1">
        <w:r w:rsidRPr="0044238D">
          <w:t>可执行代码</w:t>
        </w:r>
      </w:hyperlink>
      <w:r w:rsidRPr="0044238D">
        <w:t>；</w:t>
      </w:r>
    </w:p>
    <w:p w14:paraId="34AB5E50" w14:textId="77777777" w:rsidR="0044238D" w:rsidRPr="0044238D" w:rsidRDefault="0044238D" w:rsidP="0044238D">
      <w:pPr>
        <w:widowControl/>
        <w:spacing w:line="360" w:lineRule="atLeast"/>
        <w:ind w:firstLine="480"/>
        <w:jc w:val="left"/>
      </w:pPr>
      <w:r w:rsidRPr="0044238D">
        <w:t>③</w:t>
      </w:r>
      <w:r w:rsidRPr="0044238D">
        <w:t>相关产品，包括软件工具、库内的</w:t>
      </w:r>
      <w:hyperlink r:id="rId15" w:tgtFrame="_blank" w:history="1">
        <w:r w:rsidRPr="0044238D">
          <w:t>可重用软件</w:t>
        </w:r>
      </w:hyperlink>
      <w:r w:rsidRPr="0044238D">
        <w:t>、外购软件及顾客提供的软件等。</w:t>
      </w:r>
    </w:p>
    <w:p w14:paraId="0E9B6B53" w14:textId="1080EA34" w:rsidR="0043081F" w:rsidRDefault="0043081F" w:rsidP="00C80F43">
      <w:pPr>
        <w:widowControl/>
        <w:jc w:val="left"/>
        <w:rPr>
          <w:rFonts w:hint="eastAsia"/>
        </w:rPr>
      </w:pPr>
    </w:p>
    <w:p w14:paraId="268DE94E" w14:textId="344D31EC" w:rsidR="00A33684" w:rsidRDefault="00C738D9" w:rsidP="0043081F">
      <w:pPr>
        <w:rPr>
          <w:rFonts w:hint="eastAsia"/>
        </w:rPr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r>
        <w:rPr>
          <w:rFonts w:hint="eastAsia"/>
        </w:rPr>
        <w:tab/>
      </w:r>
      <w:r>
        <w:rPr>
          <w:rFonts w:hint="eastAsia"/>
        </w:rPr>
        <w:t>实体联系图</w:t>
      </w:r>
    </w:p>
    <w:p w14:paraId="736CB8D2" w14:textId="7C4EC745" w:rsidR="0043081F" w:rsidRPr="0043081F" w:rsidRDefault="0043081F" w:rsidP="0043081F">
      <w:pPr>
        <w:rPr>
          <w:rFonts w:hint="eastAsia"/>
        </w:rPr>
      </w:pPr>
      <w:r>
        <w:rPr>
          <w:rFonts w:hint="eastAsia"/>
        </w:rPr>
        <w:lastRenderedPageBreak/>
        <w:t>IPO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输入输出图</w:t>
      </w:r>
    </w:p>
    <w:p w14:paraId="77DC6DB2" w14:textId="4390AC41" w:rsidR="00155968" w:rsidRDefault="00155968" w:rsidP="00155968">
      <w:pPr>
        <w:pStyle w:val="3"/>
        <w:rPr>
          <w:rFonts w:hint="eastAsia"/>
        </w:rPr>
      </w:pPr>
      <w:bookmarkStart w:id="20" w:name="_Toc512043416"/>
      <w:r>
        <w:rPr>
          <w:rFonts w:hint="eastAsia"/>
        </w:rPr>
        <w:t>1.1.4</w:t>
      </w:r>
      <w:r>
        <w:rPr>
          <w:rFonts w:hint="eastAsia"/>
        </w:rPr>
        <w:t>版本号</w:t>
      </w:r>
      <w:bookmarkEnd w:id="20"/>
    </w:p>
    <w:p w14:paraId="53E2BFD7" w14:textId="6514F98A" w:rsidR="00621B63" w:rsidRPr="00621B63" w:rsidRDefault="001D13DA" w:rsidP="00621B63">
      <w:pPr>
        <w:rPr>
          <w:rFonts w:hint="eastAsia"/>
        </w:rPr>
      </w:pPr>
      <w:r>
        <w:rPr>
          <w:rFonts w:hint="eastAsia"/>
        </w:rPr>
        <w:t>内测版</w:t>
      </w:r>
      <w:r w:rsidR="009B2169">
        <w:rPr>
          <w:rFonts w:hint="eastAsia"/>
        </w:rPr>
        <w:t>：</w:t>
      </w:r>
      <w:r>
        <w:rPr>
          <w:rFonts w:hint="eastAsia"/>
        </w:rPr>
        <w:t>Alpha</w:t>
      </w:r>
      <w:r w:rsidR="009B2169">
        <w:rPr>
          <w:rFonts w:hint="eastAsia"/>
        </w:rPr>
        <w:t>1.0.0</w:t>
      </w:r>
    </w:p>
    <w:p w14:paraId="55207FFF" w14:textId="202D19AC" w:rsidR="00155968" w:rsidRDefault="00155968" w:rsidP="00155968">
      <w:pPr>
        <w:pStyle w:val="3"/>
        <w:rPr>
          <w:rFonts w:hint="eastAsia"/>
        </w:rPr>
      </w:pPr>
      <w:bookmarkStart w:id="21" w:name="_Toc512043417"/>
      <w:r>
        <w:rPr>
          <w:rFonts w:hint="eastAsia"/>
        </w:rPr>
        <w:t>1.1.5</w:t>
      </w:r>
      <w:r>
        <w:rPr>
          <w:rFonts w:hint="eastAsia"/>
        </w:rPr>
        <w:t>发行号</w:t>
      </w:r>
      <w:bookmarkEnd w:id="21"/>
    </w:p>
    <w:p w14:paraId="70B60104" w14:textId="74BD3EAD" w:rsidR="001D13DA" w:rsidRPr="001D13DA" w:rsidRDefault="001D13DA" w:rsidP="001D13DA">
      <w:pPr>
        <w:rPr>
          <w:rFonts w:hint="eastAsia"/>
        </w:rPr>
      </w:pPr>
      <w:r>
        <w:rPr>
          <w:rFonts w:hint="eastAsia"/>
        </w:rPr>
        <w:t>外测版：</w:t>
      </w:r>
      <w:r>
        <w:rPr>
          <w:rFonts w:hint="eastAsia"/>
        </w:rPr>
        <w:t>Beta1.0.0</w:t>
      </w:r>
    </w:p>
    <w:p w14:paraId="598FA45D" w14:textId="09750D82" w:rsidR="002439CD" w:rsidRDefault="002439CD" w:rsidP="009A09D8">
      <w:pPr>
        <w:pStyle w:val="2"/>
        <w:numPr>
          <w:ilvl w:val="1"/>
          <w:numId w:val="1"/>
        </w:numPr>
        <w:rPr>
          <w:rFonts w:hint="eastAsia"/>
        </w:rPr>
      </w:pPr>
      <w:bookmarkStart w:id="22" w:name="_Toc512043418"/>
      <w:r>
        <w:t>系统概述</w:t>
      </w:r>
      <w:bookmarkEnd w:id="22"/>
      <w:r>
        <w:t xml:space="preserve"> </w:t>
      </w:r>
    </w:p>
    <w:p w14:paraId="63ECAB50" w14:textId="35FD495D" w:rsidR="009A09D8" w:rsidRDefault="00D64599" w:rsidP="00F3467E">
      <w:pPr>
        <w:pStyle w:val="3"/>
        <w:rPr>
          <w:rFonts w:hint="eastAsia"/>
        </w:rPr>
      </w:pPr>
      <w:bookmarkStart w:id="23" w:name="_Toc512043419"/>
      <w:r>
        <w:rPr>
          <w:rFonts w:hint="eastAsia"/>
        </w:rPr>
        <w:t>1.2.1</w:t>
      </w:r>
      <w:r>
        <w:rPr>
          <w:rFonts w:hint="eastAsia"/>
        </w:rPr>
        <w:t>软件用途</w:t>
      </w:r>
      <w:bookmarkEnd w:id="23"/>
    </w:p>
    <w:p w14:paraId="13246C04" w14:textId="35E7AA4D" w:rsidR="00F3467E" w:rsidRDefault="00F3467E" w:rsidP="009A09D8">
      <w:pPr>
        <w:pStyle w:val="a7"/>
        <w:ind w:left="560" w:firstLineChars="0" w:firstLine="0"/>
        <w:rPr>
          <w:rFonts w:hint="eastAsia"/>
        </w:rPr>
      </w:pPr>
      <w:r>
        <w:rPr>
          <w:rFonts w:hint="eastAsia"/>
        </w:rPr>
        <w:t>适用于全年龄玩家的娱乐产品</w:t>
      </w:r>
    </w:p>
    <w:p w14:paraId="4D378C5E" w14:textId="78034BBA" w:rsidR="005774C4" w:rsidRDefault="005774C4" w:rsidP="005774C4">
      <w:pPr>
        <w:pStyle w:val="3"/>
        <w:rPr>
          <w:rFonts w:hint="eastAsia"/>
        </w:rPr>
      </w:pPr>
      <w:bookmarkStart w:id="24" w:name="_Toc512043420"/>
      <w:r>
        <w:rPr>
          <w:rFonts w:hint="eastAsia"/>
        </w:rPr>
        <w:t>1.2.2</w:t>
      </w:r>
      <w:r>
        <w:rPr>
          <w:rFonts w:hint="eastAsia"/>
        </w:rPr>
        <w:t>开发方</w:t>
      </w:r>
      <w:bookmarkEnd w:id="24"/>
    </w:p>
    <w:tbl>
      <w:tblPr>
        <w:tblStyle w:val="a8"/>
        <w:tblW w:w="4928" w:type="dxa"/>
        <w:tblLayout w:type="fixed"/>
        <w:tblLook w:val="04A0" w:firstRow="1" w:lastRow="0" w:firstColumn="1" w:lastColumn="0" w:noHBand="0" w:noVBand="1"/>
      </w:tblPr>
      <w:tblGrid>
        <w:gridCol w:w="1526"/>
        <w:gridCol w:w="3402"/>
      </w:tblGrid>
      <w:tr w:rsidR="005774C4" w14:paraId="6E5E0563" w14:textId="77777777" w:rsidTr="007046C6">
        <w:tc>
          <w:tcPr>
            <w:tcW w:w="1526" w:type="dxa"/>
          </w:tcPr>
          <w:p w14:paraId="2D95E89E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项目名称</w:t>
            </w:r>
          </w:p>
        </w:tc>
        <w:tc>
          <w:tcPr>
            <w:tcW w:w="3402" w:type="dxa"/>
          </w:tcPr>
          <w:p w14:paraId="6B09B47D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Android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沙盒游戏应用</w:t>
            </w:r>
          </w:p>
        </w:tc>
      </w:tr>
      <w:tr w:rsidR="005774C4" w14:paraId="5D112475" w14:textId="77777777" w:rsidTr="007046C6">
        <w:tc>
          <w:tcPr>
            <w:tcW w:w="1526" w:type="dxa"/>
          </w:tcPr>
          <w:p w14:paraId="2801890C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提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出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者</w:t>
            </w:r>
          </w:p>
        </w:tc>
        <w:tc>
          <w:tcPr>
            <w:tcW w:w="3402" w:type="dxa"/>
          </w:tcPr>
          <w:p w14:paraId="5DF3625B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刘雨霏</w:t>
            </w:r>
          </w:p>
        </w:tc>
      </w:tr>
      <w:tr w:rsidR="005774C4" w14:paraId="7DED12F0" w14:textId="77777777" w:rsidTr="007046C6">
        <w:tc>
          <w:tcPr>
            <w:tcW w:w="1526" w:type="dxa"/>
          </w:tcPr>
          <w:p w14:paraId="75B08FD1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开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发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者</w:t>
            </w:r>
          </w:p>
        </w:tc>
        <w:tc>
          <w:tcPr>
            <w:tcW w:w="3402" w:type="dxa"/>
          </w:tcPr>
          <w:p w14:paraId="118A33AC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  <w:sz w:val="24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刘雨霏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胡方正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杨智麟</w:t>
            </w:r>
          </w:p>
        </w:tc>
      </w:tr>
      <w:tr w:rsidR="005774C4" w14:paraId="5EE160CF" w14:textId="77777777" w:rsidTr="007046C6">
        <w:trPr>
          <w:trHeight w:val="255"/>
        </w:trPr>
        <w:tc>
          <w:tcPr>
            <w:tcW w:w="1526" w:type="dxa"/>
          </w:tcPr>
          <w:p w14:paraId="0AFC9001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实现中心</w:t>
            </w:r>
          </w:p>
        </w:tc>
        <w:tc>
          <w:tcPr>
            <w:tcW w:w="3402" w:type="dxa"/>
          </w:tcPr>
          <w:p w14:paraId="162D31EF" w14:textId="77777777" w:rsidR="005774C4" w:rsidRDefault="005774C4" w:rsidP="007046C6">
            <w:pPr>
              <w:snapToGrid w:val="0"/>
              <w:spacing w:line="211" w:lineRule="auto"/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Android</w:t>
            </w:r>
            <w:r>
              <w:rPr>
                <w:rFonts w:asciiTheme="minorEastAsia" w:hAnsiTheme="minorEastAsia" w:hint="eastAsia"/>
                <w:color w:val="000000"/>
                <w:sz w:val="24"/>
                <w:shd w:val="clear" w:color="auto" w:fill="FFFFFF"/>
              </w:rPr>
              <w:t>平台</w:t>
            </w:r>
          </w:p>
        </w:tc>
      </w:tr>
    </w:tbl>
    <w:p w14:paraId="5865EC7F" w14:textId="77777777" w:rsidR="005774C4" w:rsidRPr="005774C4" w:rsidRDefault="005774C4" w:rsidP="005774C4">
      <w:pPr>
        <w:rPr>
          <w:rFonts w:hint="eastAsia"/>
        </w:rPr>
      </w:pPr>
    </w:p>
    <w:p w14:paraId="2292C8C8" w14:textId="0E907985" w:rsidR="005774C4" w:rsidRDefault="005774C4" w:rsidP="005774C4">
      <w:pPr>
        <w:pStyle w:val="3"/>
        <w:rPr>
          <w:rFonts w:hint="eastAsia"/>
        </w:rPr>
      </w:pPr>
      <w:bookmarkStart w:id="25" w:name="_Toc512043421"/>
      <w:r>
        <w:rPr>
          <w:rFonts w:hint="eastAsia"/>
        </w:rPr>
        <w:t>1.2.3</w:t>
      </w:r>
      <w:r>
        <w:rPr>
          <w:rFonts w:hint="eastAsia"/>
        </w:rPr>
        <w:t>用户</w:t>
      </w:r>
      <w:bookmarkEnd w:id="25"/>
    </w:p>
    <w:p w14:paraId="074BCDE1" w14:textId="0143D415" w:rsidR="005774C4" w:rsidRDefault="005774C4" w:rsidP="005774C4">
      <w:pPr>
        <w:rPr>
          <w:rFonts w:hint="eastAsia"/>
        </w:rPr>
      </w:pPr>
      <w:r>
        <w:rPr>
          <w:rFonts w:hint="eastAsia"/>
        </w:rPr>
        <w:t>全年龄玩家</w:t>
      </w:r>
    </w:p>
    <w:p w14:paraId="1BC5C532" w14:textId="253CC7CF" w:rsidR="0034075D" w:rsidRDefault="0034075D" w:rsidP="0034075D">
      <w:pPr>
        <w:pStyle w:val="3"/>
        <w:rPr>
          <w:rFonts w:hint="eastAsia"/>
        </w:rPr>
      </w:pPr>
      <w:bookmarkStart w:id="26" w:name="_Toc512043422"/>
      <w:r>
        <w:rPr>
          <w:rFonts w:hint="eastAsia"/>
        </w:rPr>
        <w:t>1.2.4</w:t>
      </w:r>
      <w:r>
        <w:rPr>
          <w:rFonts w:hint="eastAsia"/>
        </w:rPr>
        <w:t>投资方</w:t>
      </w:r>
      <w:bookmarkEnd w:id="26"/>
    </w:p>
    <w:p w14:paraId="117389FD" w14:textId="18815D5E" w:rsidR="0034075D" w:rsidRPr="0034075D" w:rsidRDefault="0034075D" w:rsidP="0034075D">
      <w:pPr>
        <w:rPr>
          <w:rFonts w:hint="eastAsia"/>
        </w:rPr>
      </w:pPr>
      <w:r>
        <w:rPr>
          <w:rFonts w:hint="eastAsia"/>
        </w:rPr>
        <w:t>无</w:t>
      </w:r>
    </w:p>
    <w:p w14:paraId="27CA0F11" w14:textId="08E514CE" w:rsidR="0034075D" w:rsidRDefault="0034075D" w:rsidP="0034075D">
      <w:pPr>
        <w:pStyle w:val="3"/>
        <w:rPr>
          <w:rFonts w:hint="eastAsia"/>
        </w:rPr>
      </w:pPr>
      <w:bookmarkStart w:id="27" w:name="_Toc512043423"/>
      <w:r>
        <w:rPr>
          <w:rFonts w:hint="eastAsia"/>
        </w:rPr>
        <w:t>1.2.5</w:t>
      </w:r>
      <w:r>
        <w:rPr>
          <w:rFonts w:hint="eastAsia"/>
        </w:rPr>
        <w:t>支持方</w:t>
      </w:r>
      <w:bookmarkEnd w:id="27"/>
    </w:p>
    <w:p w14:paraId="7986833C" w14:textId="3865839E" w:rsidR="00BA012B" w:rsidRPr="00BA012B" w:rsidRDefault="00BA012B" w:rsidP="00BA012B">
      <w:pPr>
        <w:rPr>
          <w:rFonts w:hint="eastAsia"/>
        </w:rPr>
      </w:pPr>
      <w:r>
        <w:rPr>
          <w:rFonts w:hint="eastAsia"/>
        </w:rPr>
        <w:t>无</w:t>
      </w:r>
    </w:p>
    <w:p w14:paraId="76A1785F" w14:textId="7062202A" w:rsidR="002439CD" w:rsidRDefault="002439CD" w:rsidP="00AF4EEC">
      <w:pPr>
        <w:pStyle w:val="2"/>
        <w:numPr>
          <w:ilvl w:val="1"/>
          <w:numId w:val="1"/>
        </w:numPr>
        <w:rPr>
          <w:rFonts w:hint="eastAsia"/>
        </w:rPr>
      </w:pPr>
      <w:bookmarkStart w:id="28" w:name="_Toc512043424"/>
      <w:r>
        <w:lastRenderedPageBreak/>
        <w:t>文档概述</w:t>
      </w:r>
      <w:bookmarkEnd w:id="28"/>
      <w:r>
        <w:t xml:space="preserve"> </w:t>
      </w:r>
    </w:p>
    <w:p w14:paraId="0AD6E028" w14:textId="5B0B4762" w:rsidR="00AF4EEC" w:rsidRPr="00AF4EEC" w:rsidRDefault="00D621D4" w:rsidP="00D621D4">
      <w:pPr>
        <w:rPr>
          <w:rFonts w:hint="eastAsia"/>
        </w:rPr>
      </w:pPr>
      <w:r>
        <w:rPr>
          <w:rFonts w:hint="eastAsia"/>
        </w:rPr>
        <w:t xml:space="preserve">    </w:t>
      </w:r>
      <w:r w:rsidR="00AF4EEC">
        <w:rPr>
          <w:rFonts w:hint="eastAsia"/>
        </w:rPr>
        <w:t>该文档</w:t>
      </w:r>
      <w:r w:rsidR="00106C24">
        <w:rPr>
          <w:rFonts w:hint="eastAsia"/>
        </w:rPr>
        <w:t>为</w:t>
      </w:r>
      <w:r w:rsidR="00106C24">
        <w:rPr>
          <w:rFonts w:hint="eastAsia"/>
        </w:rPr>
        <w:t>SE2018</w:t>
      </w:r>
      <w:r w:rsidR="00106C24">
        <w:rPr>
          <w:rFonts w:hint="eastAsia"/>
        </w:rPr>
        <w:t>春</w:t>
      </w:r>
      <w:r w:rsidR="00106C24">
        <w:rPr>
          <w:rFonts w:hint="eastAsia"/>
        </w:rPr>
        <w:t xml:space="preserve"> G02</w:t>
      </w:r>
      <w:r w:rsidR="00106C24">
        <w:rPr>
          <w:rFonts w:hint="eastAsia"/>
        </w:rPr>
        <w:t>小组《</w:t>
      </w:r>
      <w:r w:rsidR="00106C24">
        <w:rPr>
          <w:rFonts w:hint="eastAsia"/>
        </w:rPr>
        <w:t>Android</w:t>
      </w:r>
      <w:r w:rsidR="00106C24">
        <w:rPr>
          <w:rFonts w:hint="eastAsia"/>
        </w:rPr>
        <w:t>战棋类手机游戏开发》的软件需求文档（</w:t>
      </w:r>
      <w:r w:rsidR="00106C24">
        <w:rPr>
          <w:rFonts w:hint="eastAsia"/>
        </w:rPr>
        <w:t>SRS</w:t>
      </w:r>
      <w:r w:rsidR="00106C24">
        <w:rPr>
          <w:rFonts w:hint="eastAsia"/>
        </w:rPr>
        <w:t>）</w:t>
      </w:r>
      <w:r w:rsidR="008013BF">
        <w:rPr>
          <w:rFonts w:hint="eastAsia"/>
        </w:rPr>
        <w:t>，详细说明了该软件开发的各项需求。</w:t>
      </w:r>
    </w:p>
    <w:p w14:paraId="2B93C6A1" w14:textId="1C269738" w:rsidR="002439CD" w:rsidRDefault="00A96CC5" w:rsidP="00A96CC5">
      <w:pPr>
        <w:pStyle w:val="2"/>
        <w:numPr>
          <w:ilvl w:val="1"/>
          <w:numId w:val="1"/>
        </w:numPr>
        <w:rPr>
          <w:rFonts w:hint="eastAsia"/>
        </w:rPr>
      </w:pPr>
      <w:bookmarkStart w:id="29" w:name="_Toc512043425"/>
      <w:r>
        <w:rPr>
          <w:rFonts w:hint="eastAsia"/>
        </w:rPr>
        <w:t>设计</w:t>
      </w:r>
      <w:r w:rsidR="002439CD">
        <w:t>基线</w:t>
      </w:r>
      <w:bookmarkEnd w:id="29"/>
      <w:r w:rsidR="002439CD">
        <w:t xml:space="preserve"> </w:t>
      </w:r>
    </w:p>
    <w:p w14:paraId="477CDC92" w14:textId="6AB71782" w:rsidR="00A96CC5" w:rsidRPr="00A96CC5" w:rsidRDefault="00A96CC5" w:rsidP="00D621D4">
      <w:pPr>
        <w:rPr>
          <w:rFonts w:hint="eastAsia"/>
        </w:rPr>
      </w:pPr>
      <w:r>
        <w:rPr>
          <w:rFonts w:hint="eastAsia"/>
        </w:rPr>
        <w:t>编写本需求说明书依据的是</w:t>
      </w:r>
      <w:r>
        <w:rPr>
          <w:rFonts w:hint="eastAsia"/>
        </w:rPr>
        <w:t>GB</w:t>
      </w:r>
      <w:r>
        <w:t>/T 8567-2006</w:t>
      </w:r>
      <w:r>
        <w:rPr>
          <w:rFonts w:hint="eastAsia"/>
        </w:rPr>
        <w:t>编制规范，有小幅度改动。</w:t>
      </w:r>
    </w:p>
    <w:p w14:paraId="5F37DA8A" w14:textId="130395E7" w:rsidR="002439CD" w:rsidRDefault="002439CD" w:rsidP="00A004EC">
      <w:pPr>
        <w:pStyle w:val="1"/>
        <w:numPr>
          <w:ilvl w:val="0"/>
          <w:numId w:val="1"/>
        </w:numPr>
        <w:rPr>
          <w:rFonts w:hint="eastAsia"/>
        </w:rPr>
      </w:pPr>
      <w:bookmarkStart w:id="30" w:name="_Toc512043426"/>
      <w:r>
        <w:t>引用文件</w:t>
      </w:r>
      <w:bookmarkEnd w:id="30"/>
      <w:r>
        <w:t xml:space="preserve"> </w:t>
      </w:r>
    </w:p>
    <w:p w14:paraId="037DFA9A" w14:textId="3D7059F8" w:rsidR="00A004EC" w:rsidRDefault="00A004EC" w:rsidP="00340241">
      <w:pPr>
        <w:pStyle w:val="2"/>
        <w:rPr>
          <w:rFonts w:hint="eastAsia"/>
        </w:rPr>
      </w:pPr>
      <w:bookmarkStart w:id="31" w:name="_Toc512043427"/>
      <w:r>
        <w:rPr>
          <w:rFonts w:hint="eastAsia"/>
        </w:rPr>
        <w:t>2.1</w:t>
      </w:r>
      <w:r w:rsidR="00340241">
        <w:rPr>
          <w:rFonts w:hint="eastAsia"/>
        </w:rPr>
        <w:t>参考资料</w:t>
      </w:r>
      <w:bookmarkEnd w:id="31"/>
    </w:p>
    <w:p w14:paraId="0983E730" w14:textId="77777777" w:rsidR="00340241" w:rsidRDefault="00340241" w:rsidP="00340241">
      <w:pPr>
        <w:pStyle w:val="a7"/>
        <w:widowControl/>
        <w:numPr>
          <w:ilvl w:val="0"/>
          <w:numId w:val="3"/>
        </w:numPr>
        <w:spacing w:line="390" w:lineRule="atLeast"/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《软件项目管理》</w:t>
      </w:r>
      <w:r>
        <w:rPr>
          <w:rFonts w:ascii="Times New Roman" w:hAnsi="Times New Roman" w:cs="Times New Roman"/>
          <w:kern w:val="0"/>
        </w:rPr>
        <w:t xml:space="preserve"> Rajeev T Shandilya </w:t>
      </w:r>
      <w:r>
        <w:rPr>
          <w:rFonts w:ascii="Times New Roman" w:hAnsi="Times New Roman" w:cs="Times New Roman"/>
          <w:kern w:val="0"/>
        </w:rPr>
        <w:t>编著</w:t>
      </w:r>
      <w:r>
        <w:rPr>
          <w:rFonts w:ascii="Times New Roman" w:hAnsi="Times New Roman" w:cs="Times New Roman" w:hint="eastAsia"/>
          <w:kern w:val="0"/>
        </w:rPr>
        <w:tab/>
        <w:t xml:space="preserve"> </w:t>
      </w:r>
      <w:r>
        <w:rPr>
          <w:rFonts w:ascii="Times New Roman" w:hAnsi="Times New Roman" w:cs="Times New Roman"/>
          <w:kern w:val="0"/>
        </w:rPr>
        <w:t>科学出版社</w:t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/>
          <w:kern w:val="0"/>
        </w:rPr>
        <w:t>ISBN</w:t>
      </w:r>
    </w:p>
    <w:p w14:paraId="2448CF04" w14:textId="77777777" w:rsidR="00340241" w:rsidRDefault="00340241" w:rsidP="00340241">
      <w:pPr>
        <w:widowControl/>
        <w:spacing w:line="390" w:lineRule="atLeast"/>
        <w:jc w:val="left"/>
        <w:rPr>
          <w:kern w:val="0"/>
        </w:rPr>
      </w:pPr>
      <w:r>
        <w:rPr>
          <w:rFonts w:hint="eastAsia"/>
          <w:kern w:val="0"/>
        </w:rPr>
        <w:t xml:space="preserve">     </w:t>
      </w:r>
      <w:r>
        <w:rPr>
          <w:kern w:val="0"/>
        </w:rPr>
        <w:t>9787302218708</w:t>
      </w:r>
    </w:p>
    <w:p w14:paraId="183A973C" w14:textId="77777777" w:rsidR="00340241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kern w:val="0"/>
        </w:rPr>
      </w:pPr>
      <w:r>
        <w:rPr>
          <w:kern w:val="0"/>
        </w:rPr>
        <w:t>软件工程国家标准文档</w:t>
      </w:r>
    </w:p>
    <w:p w14:paraId="1AC896EA" w14:textId="77777777" w:rsidR="00340241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kern w:val="0"/>
        </w:rPr>
      </w:pPr>
      <w:r>
        <w:rPr>
          <w:kern w:val="0"/>
        </w:rPr>
        <w:t>软件工程项目开发文档范例</w:t>
      </w:r>
    </w:p>
    <w:p w14:paraId="1C5258BD" w14:textId="77777777" w:rsidR="00340241" w:rsidRDefault="00340241" w:rsidP="00340241">
      <w:pPr>
        <w:pStyle w:val="a7"/>
        <w:widowControl/>
        <w:numPr>
          <w:ilvl w:val="0"/>
          <w:numId w:val="3"/>
        </w:numPr>
        <w:spacing w:line="390" w:lineRule="atLeast"/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《我所理解的</w:t>
      </w:r>
      <w:r>
        <w:rPr>
          <w:rFonts w:ascii="Times New Roman" w:hAnsi="Times New Roman" w:cs="Times New Roman" w:hint="eastAsia"/>
          <w:kern w:val="0"/>
        </w:rPr>
        <w:t>Cocos2d-x</w:t>
      </w:r>
      <w:r>
        <w:rPr>
          <w:rFonts w:ascii="Times New Roman" w:hAnsi="Times New Roman" w:cs="Times New Roman" w:hint="eastAsia"/>
          <w:kern w:val="0"/>
        </w:rPr>
        <w:t>》</w:t>
      </w:r>
      <w:r>
        <w:rPr>
          <w:rFonts w:ascii="Times New Roman" w:hAnsi="Times New Roman" w:cs="Times New Roman" w:hint="eastAsia"/>
          <w:kern w:val="0"/>
        </w:rPr>
        <w:t xml:space="preserve">  </w:t>
      </w:r>
      <w:r>
        <w:rPr>
          <w:rFonts w:ascii="Times New Roman" w:hAnsi="Times New Roman" w:cs="Times New Roman" w:hint="eastAsia"/>
          <w:kern w:val="0"/>
        </w:rPr>
        <w:t>秦春林</w:t>
      </w:r>
      <w:r>
        <w:rPr>
          <w:rFonts w:ascii="Times New Roman" w:hAnsi="Times New Roman" w:cs="Times New Roman" w:hint="eastAsia"/>
          <w:kern w:val="0"/>
        </w:rPr>
        <w:t xml:space="preserve">  </w:t>
      </w:r>
      <w:r>
        <w:rPr>
          <w:rFonts w:ascii="Times New Roman" w:hAnsi="Times New Roman" w:cs="Times New Roman" w:hint="eastAsia"/>
          <w:kern w:val="0"/>
        </w:rPr>
        <w:t>电子工业出版社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/>
          <w:kern w:val="0"/>
        </w:rPr>
        <w:t>ISBN</w:t>
      </w:r>
    </w:p>
    <w:p w14:paraId="1E231A50" w14:textId="77777777" w:rsidR="00340241" w:rsidRDefault="00340241" w:rsidP="00340241">
      <w:pPr>
        <w:pStyle w:val="a7"/>
        <w:widowControl/>
        <w:spacing w:line="390" w:lineRule="atLeast"/>
        <w:ind w:left="420" w:firstLineChars="0" w:firstLine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978-7-121-24625-8</w:t>
      </w:r>
    </w:p>
    <w:p w14:paraId="43B525C3" w14:textId="77777777" w:rsidR="00340241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kern w:val="0"/>
        </w:rPr>
      </w:pPr>
      <w:r>
        <w:rPr>
          <w:rFonts w:hint="eastAsia"/>
          <w:kern w:val="0"/>
        </w:rPr>
        <w:t>《写给大家看的设计书》</w:t>
      </w:r>
      <w:r>
        <w:rPr>
          <w:rFonts w:hint="eastAsia"/>
          <w:kern w:val="0"/>
        </w:rPr>
        <w:t>[</w:t>
      </w:r>
      <w:r>
        <w:rPr>
          <w:rFonts w:hint="eastAsia"/>
          <w:kern w:val="0"/>
        </w:rPr>
        <w:t>美</w:t>
      </w:r>
      <w:r>
        <w:rPr>
          <w:rFonts w:hint="eastAsia"/>
          <w:kern w:val="0"/>
        </w:rPr>
        <w:t>]</w:t>
      </w:r>
      <w:r>
        <w:rPr>
          <w:rFonts w:hint="eastAsia"/>
          <w:kern w:val="0"/>
        </w:rPr>
        <w:t>罗宾·威廉姆斯</w:t>
      </w:r>
      <w:r>
        <w:rPr>
          <w:rFonts w:hint="eastAsia"/>
          <w:kern w:val="0"/>
        </w:rPr>
        <w:t xml:space="preserve">(RobinWilliams) </w:t>
      </w:r>
      <w:r>
        <w:rPr>
          <w:rFonts w:hint="eastAsia"/>
          <w:kern w:val="0"/>
        </w:rPr>
        <w:t>人民邮电出版社</w:t>
      </w:r>
    </w:p>
    <w:p w14:paraId="1776743F" w14:textId="77777777" w:rsidR="00340241" w:rsidRPr="00E61E99" w:rsidRDefault="00340241" w:rsidP="00340241">
      <w:pPr>
        <w:numPr>
          <w:ilvl w:val="0"/>
          <w:numId w:val="3"/>
        </w:numPr>
        <w:spacing w:beforeLines="50" w:before="156" w:afterLines="50" w:after="156"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Programming in Lua   </w:t>
      </w:r>
      <w:r w:rsidRPr="00E61E99">
        <w:rPr>
          <w:rFonts w:ascii="Times New Roman" w:eastAsiaTheme="minorEastAsia" w:hAnsi="Times New Roman" w:cs="Times New Roman"/>
          <w:kern w:val="0"/>
          <w:szCs w:val="22"/>
        </w:rPr>
        <w:t>Roberto Ierusalimschy</w:t>
      </w:r>
      <w:r>
        <w:rPr>
          <w:rFonts w:ascii="Times New Roman" w:hAnsi="Times New Roman" w:cs="Times New Roman"/>
          <w:kern w:val="0"/>
        </w:rPr>
        <w:t xml:space="preserve"> </w:t>
      </w:r>
      <w:r w:rsidRPr="00E61E99">
        <w:rPr>
          <w:rFonts w:ascii="Times New Roman" w:eastAsiaTheme="minorEastAsia" w:hAnsi="Times New Roman" w:cs="Times New Roman"/>
          <w:kern w:val="0"/>
          <w:szCs w:val="22"/>
        </w:rPr>
        <w:t>ISBN 859037985X</w:t>
      </w:r>
    </w:p>
    <w:p w14:paraId="36565686" w14:textId="77777777" w:rsidR="00340241" w:rsidRPr="009778C2" w:rsidRDefault="00340241" w:rsidP="00340241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《数据库系统概念》</w:t>
      </w:r>
      <w:r>
        <w:rPr>
          <w:rFonts w:ascii="Times New Roman" w:hAnsi="Times New Roman" w:cs="Times New Roman" w:hint="eastAsia"/>
          <w:kern w:val="0"/>
        </w:rPr>
        <w:t xml:space="preserve">Abraham Silberschatz  Henry F.Korth  S.Sudarshan </w:t>
      </w:r>
      <w:r>
        <w:rPr>
          <w:rFonts w:ascii="Times New Roman" w:hAnsi="Times New Roman" w:cs="Times New Roman" w:hint="eastAsia"/>
          <w:kern w:val="0"/>
        </w:rPr>
        <w:t>机械工业出版社</w:t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 w:hint="eastAsia"/>
          <w:kern w:val="0"/>
        </w:rPr>
        <w:tab/>
      </w:r>
      <w:r>
        <w:rPr>
          <w:rFonts w:ascii="Times New Roman" w:hAnsi="Times New Roman" w:cs="Times New Roman"/>
          <w:kern w:val="0"/>
        </w:rPr>
        <w:t>ISBN: 9787111375296</w:t>
      </w:r>
    </w:p>
    <w:p w14:paraId="708716D5" w14:textId="77777777" w:rsidR="00340241" w:rsidRPr="00340241" w:rsidRDefault="00340241" w:rsidP="00340241">
      <w:pPr>
        <w:rPr>
          <w:rFonts w:hint="eastAsia"/>
        </w:rPr>
      </w:pPr>
    </w:p>
    <w:p w14:paraId="7CC7C7FB" w14:textId="77777777" w:rsidR="002439CD" w:rsidRDefault="002439CD" w:rsidP="002439CD">
      <w:pPr>
        <w:pStyle w:val="1"/>
      </w:pPr>
      <w:bookmarkStart w:id="32" w:name="_Toc512043428"/>
      <w:r>
        <w:lastRenderedPageBreak/>
        <w:t xml:space="preserve">3 </w:t>
      </w:r>
      <w:r>
        <w:t>需求</w:t>
      </w:r>
      <w:bookmarkEnd w:id="32"/>
      <w:r>
        <w:t xml:space="preserve"> </w:t>
      </w:r>
    </w:p>
    <w:p w14:paraId="174FDEF3" w14:textId="77777777" w:rsidR="002439CD" w:rsidRDefault="002439CD" w:rsidP="002439CD">
      <w:pPr>
        <w:pStyle w:val="2"/>
      </w:pPr>
      <w:bookmarkStart w:id="33" w:name="_Toc512043429"/>
      <w:r>
        <w:t xml:space="preserve">3.1 </w:t>
      </w:r>
      <w:r>
        <w:t>所需的状态和方式</w:t>
      </w:r>
      <w:bookmarkEnd w:id="33"/>
      <w:r>
        <w:t xml:space="preserve"> </w:t>
      </w:r>
    </w:p>
    <w:p w14:paraId="6E28C001" w14:textId="77777777" w:rsidR="002439CD" w:rsidRDefault="002439CD" w:rsidP="002439CD">
      <w:pPr>
        <w:pStyle w:val="2"/>
      </w:pPr>
      <w:bookmarkStart w:id="34" w:name="_Toc512043430"/>
      <w:r>
        <w:t xml:space="preserve">3.2 </w:t>
      </w:r>
      <w:r>
        <w:t>需求概述</w:t>
      </w:r>
      <w:r>
        <w:rPr>
          <w:rFonts w:ascii="MS Mincho" w:eastAsia="MS Mincho" w:hAnsi="MS Mincho" w:cs="MS Mincho"/>
        </w:rPr>
        <w:t> </w:t>
      </w:r>
      <w:bookmarkEnd w:id="34"/>
    </w:p>
    <w:p w14:paraId="2C5ADB41" w14:textId="77777777" w:rsidR="002439CD" w:rsidRDefault="002439CD" w:rsidP="002439CD">
      <w:pPr>
        <w:pStyle w:val="3"/>
        <w:rPr>
          <w:rFonts w:hint="eastAsia"/>
        </w:rPr>
      </w:pPr>
      <w:bookmarkStart w:id="35" w:name="_Toc512043431"/>
      <w:r>
        <w:t xml:space="preserve">3.2.1 </w:t>
      </w:r>
      <w:r>
        <w:t>目标</w:t>
      </w:r>
      <w:bookmarkEnd w:id="35"/>
      <w:r>
        <w:t xml:space="preserve"> </w:t>
      </w:r>
    </w:p>
    <w:p w14:paraId="230C551D" w14:textId="03CEA404" w:rsidR="00435CE9" w:rsidRDefault="00435CE9" w:rsidP="00435CE9">
      <w:pPr>
        <w:rPr>
          <w:rFonts w:hint="eastAsia"/>
        </w:rPr>
      </w:pPr>
      <w:r>
        <w:rPr>
          <w:rFonts w:hint="eastAsia"/>
        </w:rPr>
        <w:t>开发适用于全年龄段玩家的</w:t>
      </w:r>
      <w:r>
        <w:rPr>
          <w:rFonts w:hint="eastAsia"/>
        </w:rPr>
        <w:t>Android</w:t>
      </w:r>
      <w:r>
        <w:rPr>
          <w:rFonts w:hint="eastAsia"/>
        </w:rPr>
        <w:t>战棋类手机游戏</w:t>
      </w:r>
    </w:p>
    <w:p w14:paraId="1DBF60E1" w14:textId="28405528" w:rsidR="005D7B57" w:rsidRDefault="005D7B57" w:rsidP="00435CE9">
      <w:pPr>
        <w:rPr>
          <w:rFonts w:hint="eastAsia"/>
        </w:rPr>
      </w:pPr>
      <w:r>
        <w:rPr>
          <w:rFonts w:hint="eastAsia"/>
        </w:rPr>
        <w:t>主要功能：</w:t>
      </w:r>
    </w:p>
    <w:p w14:paraId="470FA763" w14:textId="0455F5B4" w:rsidR="005D7B57" w:rsidRDefault="005D7B57" w:rsidP="001D2D8F">
      <w:pPr>
        <w:ind w:firstLine="420"/>
        <w:rPr>
          <w:rFonts w:hint="eastAsia"/>
        </w:rPr>
      </w:pPr>
      <w:r>
        <w:rPr>
          <w:rFonts w:hint="eastAsia"/>
        </w:rPr>
        <w:t>玩家人数：</w:t>
      </w:r>
      <w:r>
        <w:rPr>
          <w:rFonts w:hint="eastAsia"/>
        </w:rPr>
        <w:t>2</w:t>
      </w:r>
    </w:p>
    <w:p w14:paraId="280FE1CB" w14:textId="2C680EDC" w:rsidR="005D7B57" w:rsidRDefault="005D7B57" w:rsidP="001D2D8F">
      <w:pPr>
        <w:ind w:firstLine="420"/>
        <w:rPr>
          <w:rFonts w:hint="eastAsia"/>
        </w:rPr>
      </w:pPr>
      <w:r>
        <w:rPr>
          <w:rFonts w:hint="eastAsia"/>
        </w:rPr>
        <w:t>联机方式：蓝牙连接</w:t>
      </w:r>
    </w:p>
    <w:p w14:paraId="229F2E07" w14:textId="57FDD33A" w:rsidR="001D2D8F" w:rsidRDefault="001D2D8F" w:rsidP="001D2D8F">
      <w:pPr>
        <w:ind w:firstLine="420"/>
        <w:rPr>
          <w:rFonts w:hint="eastAsia"/>
        </w:rPr>
      </w:pPr>
      <w:r>
        <w:rPr>
          <w:rFonts w:hint="eastAsia"/>
        </w:rPr>
        <w:t>模式：</w:t>
      </w:r>
      <w:r>
        <w:rPr>
          <w:rFonts w:hint="eastAsia"/>
        </w:rPr>
        <w:t>1</w:t>
      </w:r>
      <w:r>
        <w:rPr>
          <w:rFonts w:hint="eastAsia"/>
        </w:rPr>
        <w:t>、全歼敌人</w:t>
      </w:r>
      <w:r>
        <w:rPr>
          <w:rFonts w:hint="eastAsia"/>
        </w:rPr>
        <w:t xml:space="preserve"> </w:t>
      </w:r>
      <w:r>
        <w:rPr>
          <w:rFonts w:hint="eastAsia"/>
        </w:rPr>
        <w:tab/>
        <w:t>2</w:t>
      </w:r>
      <w:r>
        <w:rPr>
          <w:rFonts w:hint="eastAsia"/>
        </w:rPr>
        <w:t>、杀死国王</w:t>
      </w:r>
    </w:p>
    <w:p w14:paraId="2F0ED6FA" w14:textId="296A1D66" w:rsidR="005D7B57" w:rsidRPr="00435CE9" w:rsidRDefault="001D2D8F" w:rsidP="00435C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双方玩家控制各自的兵种</w:t>
      </w:r>
      <w:r w:rsidR="005E5712">
        <w:rPr>
          <w:rFonts w:hint="eastAsia"/>
        </w:rPr>
        <w:t>，与对方进行博弈</w:t>
      </w:r>
    </w:p>
    <w:p w14:paraId="349A0DE0" w14:textId="77777777" w:rsidR="002439CD" w:rsidRDefault="002439CD" w:rsidP="002439CD">
      <w:pPr>
        <w:pStyle w:val="3"/>
        <w:rPr>
          <w:rFonts w:hint="eastAsia"/>
        </w:rPr>
      </w:pPr>
      <w:bookmarkStart w:id="36" w:name="_Toc512043432"/>
      <w:r>
        <w:t xml:space="preserve">3.2.2 </w:t>
      </w:r>
      <w:r>
        <w:t>运行环境</w:t>
      </w:r>
      <w:bookmarkEnd w:id="36"/>
      <w:r>
        <w:t xml:space="preserve"> </w:t>
      </w:r>
    </w:p>
    <w:p w14:paraId="1614E7FD" w14:textId="09AB84AF" w:rsidR="004E02E1" w:rsidRPr="004E02E1" w:rsidRDefault="004E02E1" w:rsidP="004E02E1">
      <w:pPr>
        <w:rPr>
          <w:rFonts w:hint="eastAsia"/>
        </w:rPr>
      </w:pPr>
      <w:r>
        <w:rPr>
          <w:rFonts w:hint="eastAsia"/>
        </w:rPr>
        <w:t>Android 7.0</w:t>
      </w:r>
      <w:r>
        <w:rPr>
          <w:rFonts w:hint="eastAsia"/>
        </w:rPr>
        <w:t>以上系统</w:t>
      </w:r>
    </w:p>
    <w:p w14:paraId="15132C3C" w14:textId="77777777" w:rsidR="002439CD" w:rsidRDefault="002439CD" w:rsidP="002439CD">
      <w:pPr>
        <w:pStyle w:val="3"/>
      </w:pPr>
      <w:bookmarkStart w:id="37" w:name="_Toc512043433"/>
      <w:r>
        <w:t xml:space="preserve">3.2.3 </w:t>
      </w:r>
      <w:r>
        <w:t>用户的特点</w:t>
      </w:r>
      <w:bookmarkEnd w:id="37"/>
      <w:r>
        <w:t xml:space="preserve"> </w:t>
      </w:r>
    </w:p>
    <w:p w14:paraId="1B94B5D1" w14:textId="77777777" w:rsidR="002439CD" w:rsidRDefault="002439CD" w:rsidP="002439CD">
      <w:pPr>
        <w:pStyle w:val="3"/>
        <w:rPr>
          <w:rFonts w:hint="eastAsia"/>
        </w:rPr>
      </w:pPr>
      <w:bookmarkStart w:id="38" w:name="_Toc512043434"/>
      <w:r>
        <w:t xml:space="preserve">3.2.4 </w:t>
      </w:r>
      <w:r>
        <w:t>关键点</w:t>
      </w:r>
      <w:bookmarkEnd w:id="38"/>
      <w:r>
        <w:t xml:space="preserve"> </w:t>
      </w:r>
    </w:p>
    <w:p w14:paraId="473B081A" w14:textId="77777777" w:rsidR="00274A2C" w:rsidRDefault="00274A2C" w:rsidP="004844F7">
      <w:pPr>
        <w:rPr>
          <w:rFonts w:hint="eastAsia"/>
        </w:rPr>
      </w:pPr>
      <w:r>
        <w:rPr>
          <w:rFonts w:hint="eastAsia"/>
        </w:rPr>
        <w:t>关键功能：</w:t>
      </w:r>
    </w:p>
    <w:p w14:paraId="70AB6D20" w14:textId="7D234213" w:rsidR="004844F7" w:rsidRDefault="00274A2C" w:rsidP="00274A2C">
      <w:pPr>
        <w:ind w:firstLine="420"/>
        <w:rPr>
          <w:rFonts w:hint="eastAsia"/>
        </w:rPr>
      </w:pPr>
      <w:r>
        <w:rPr>
          <w:rFonts w:hint="eastAsia"/>
        </w:rPr>
        <w:t>角色进攻一个单位后，相关角色</w:t>
      </w:r>
      <w:r>
        <w:rPr>
          <w:rFonts w:hint="eastAsia"/>
        </w:rPr>
        <w:t>HP</w:t>
      </w:r>
      <w:r>
        <w:rPr>
          <w:rFonts w:hint="eastAsia"/>
        </w:rPr>
        <w:t>的变化</w:t>
      </w:r>
    </w:p>
    <w:p w14:paraId="4CAABE46" w14:textId="645B8D66" w:rsidR="00274A2C" w:rsidRDefault="00274A2C" w:rsidP="00274A2C">
      <w:pPr>
        <w:ind w:firstLine="420"/>
        <w:rPr>
          <w:rFonts w:hint="eastAsia"/>
        </w:rPr>
      </w:pPr>
      <w:r>
        <w:rPr>
          <w:rFonts w:hint="eastAsia"/>
        </w:rPr>
        <w:t>角色在地图上位置的移动</w:t>
      </w:r>
    </w:p>
    <w:p w14:paraId="274C66D6" w14:textId="1B10C961" w:rsidR="00274A2C" w:rsidRDefault="00385E1F" w:rsidP="00274A2C">
      <w:pPr>
        <w:ind w:firstLine="420"/>
        <w:rPr>
          <w:rFonts w:hint="eastAsia"/>
        </w:rPr>
      </w:pPr>
      <w:r>
        <w:rPr>
          <w:rFonts w:hint="eastAsia"/>
        </w:rPr>
        <w:t>士气对角色的影响</w:t>
      </w:r>
    </w:p>
    <w:p w14:paraId="6E0A3BA4" w14:textId="3B2E8650" w:rsidR="00385E1F" w:rsidRDefault="008D2D91" w:rsidP="008D2D91">
      <w:pPr>
        <w:rPr>
          <w:rFonts w:hint="eastAsia"/>
        </w:rPr>
      </w:pPr>
      <w:r>
        <w:rPr>
          <w:rFonts w:hint="eastAsia"/>
        </w:rPr>
        <w:t>关键算法</w:t>
      </w:r>
      <w:r w:rsidR="008C72A1">
        <w:rPr>
          <w:rFonts w:hint="eastAsia"/>
        </w:rPr>
        <w:t>与技术</w:t>
      </w:r>
      <w:r>
        <w:rPr>
          <w:rFonts w:hint="eastAsia"/>
        </w:rPr>
        <w:t>：</w:t>
      </w:r>
    </w:p>
    <w:p w14:paraId="66984716" w14:textId="6BFB14D8" w:rsidR="008D2D91" w:rsidRPr="004844F7" w:rsidRDefault="008D2D91" w:rsidP="008D2D91">
      <w:pPr>
        <w:rPr>
          <w:rFonts w:hint="eastAsia"/>
        </w:rPr>
      </w:pPr>
      <w:r>
        <w:rPr>
          <w:rFonts w:hint="eastAsia"/>
        </w:rPr>
        <w:tab/>
      </w:r>
    </w:p>
    <w:p w14:paraId="330FD95C" w14:textId="77777777" w:rsidR="002439CD" w:rsidRDefault="002439CD" w:rsidP="002439CD">
      <w:pPr>
        <w:pStyle w:val="3"/>
        <w:rPr>
          <w:rFonts w:hint="eastAsia"/>
        </w:rPr>
      </w:pPr>
      <w:bookmarkStart w:id="39" w:name="_Toc512043435"/>
      <w:r>
        <w:lastRenderedPageBreak/>
        <w:t xml:space="preserve">3.2.5 </w:t>
      </w:r>
      <w:r>
        <w:t>约束条件</w:t>
      </w:r>
      <w:bookmarkEnd w:id="39"/>
      <w:r>
        <w:t xml:space="preserve"> </w:t>
      </w:r>
    </w:p>
    <w:p w14:paraId="761AA8A4" w14:textId="1C61D8C7" w:rsidR="000523C2" w:rsidRDefault="000523C2" w:rsidP="000523C2">
      <w:pPr>
        <w:rPr>
          <w:rFonts w:hint="eastAsia"/>
        </w:rPr>
      </w:pPr>
      <w:r>
        <w:rPr>
          <w:rFonts w:hint="eastAsia"/>
        </w:rPr>
        <w:t>时间限制：</w:t>
      </w:r>
      <w:r w:rsidR="00866EC0">
        <w:rPr>
          <w:rFonts w:hint="eastAsia"/>
        </w:rPr>
        <w:t>2018</w:t>
      </w:r>
      <w:r w:rsidR="00866EC0">
        <w:rPr>
          <w:rFonts w:hint="eastAsia"/>
        </w:rPr>
        <w:t>年</w:t>
      </w:r>
      <w:r w:rsidR="00866EC0">
        <w:rPr>
          <w:rFonts w:hint="eastAsia"/>
        </w:rPr>
        <w:t>6</w:t>
      </w:r>
      <w:r w:rsidR="00866EC0">
        <w:rPr>
          <w:rFonts w:hint="eastAsia"/>
        </w:rPr>
        <w:t>月</w:t>
      </w:r>
      <w:r w:rsidR="0064188B">
        <w:rPr>
          <w:rFonts w:hint="eastAsia"/>
        </w:rPr>
        <w:t>13</w:t>
      </w:r>
      <w:r w:rsidR="00866EC0">
        <w:rPr>
          <w:rFonts w:hint="eastAsia"/>
        </w:rPr>
        <w:t>日</w:t>
      </w:r>
    </w:p>
    <w:p w14:paraId="3B0E5646" w14:textId="16B37747" w:rsidR="001B6BA1" w:rsidRPr="000523C2" w:rsidRDefault="001B6BA1" w:rsidP="000523C2">
      <w:pPr>
        <w:rPr>
          <w:rFonts w:hint="eastAsia"/>
        </w:rPr>
      </w:pPr>
      <w:r>
        <w:rPr>
          <w:rFonts w:hint="eastAsia"/>
        </w:rPr>
        <w:t>经费限制：无</w:t>
      </w:r>
    </w:p>
    <w:p w14:paraId="02126E60" w14:textId="77777777" w:rsidR="002439CD" w:rsidRDefault="002439CD" w:rsidP="002439CD">
      <w:pPr>
        <w:pStyle w:val="2"/>
      </w:pPr>
      <w:bookmarkStart w:id="40" w:name="_Toc512043436"/>
      <w:r>
        <w:t xml:space="preserve">3.3 </w:t>
      </w:r>
      <w:r>
        <w:t>需求规格</w:t>
      </w:r>
      <w:r>
        <w:rPr>
          <w:rFonts w:ascii="MS Mincho" w:eastAsia="MS Mincho" w:hAnsi="MS Mincho" w:cs="MS Mincho"/>
        </w:rPr>
        <w:t> </w:t>
      </w:r>
      <w:bookmarkEnd w:id="40"/>
    </w:p>
    <w:p w14:paraId="18210516" w14:textId="77777777" w:rsidR="002439CD" w:rsidRDefault="002439CD" w:rsidP="002439CD">
      <w:pPr>
        <w:pStyle w:val="3"/>
        <w:rPr>
          <w:rFonts w:hint="eastAsia"/>
        </w:rPr>
      </w:pPr>
      <w:bookmarkStart w:id="41" w:name="_Toc512043437"/>
      <w:r>
        <w:t xml:space="preserve">3.3.1 </w:t>
      </w:r>
      <w:r>
        <w:t>软件系统总体功能</w:t>
      </w:r>
      <w:r>
        <w:t>/</w:t>
      </w:r>
      <w:r>
        <w:t>对象结构</w:t>
      </w:r>
      <w:bookmarkEnd w:id="41"/>
      <w:r>
        <w:t xml:space="preserve"> </w:t>
      </w:r>
    </w:p>
    <w:p w14:paraId="45CCD6EA" w14:textId="77777777" w:rsidR="002439CD" w:rsidRDefault="002439CD" w:rsidP="002439CD">
      <w:pPr>
        <w:pStyle w:val="3"/>
      </w:pPr>
      <w:bookmarkStart w:id="42" w:name="_Toc512043438"/>
      <w:r>
        <w:t xml:space="preserve">3.3.2 </w:t>
      </w:r>
      <w:r>
        <w:t>软件子系统功能</w:t>
      </w:r>
      <w:r>
        <w:t>/</w:t>
      </w:r>
      <w:r>
        <w:t>对象结构</w:t>
      </w:r>
      <w:bookmarkEnd w:id="42"/>
      <w:r>
        <w:t xml:space="preserve"> </w:t>
      </w:r>
    </w:p>
    <w:p w14:paraId="0D0777D3" w14:textId="77777777" w:rsidR="00562FE8" w:rsidRDefault="00562FE8" w:rsidP="00562FE8">
      <w:pPr>
        <w:rPr>
          <w:rFonts w:hint="eastAsia"/>
        </w:rPr>
      </w:pPr>
      <w:r>
        <w:rPr>
          <w:rFonts w:hint="eastAsia"/>
        </w:rPr>
        <w:t>对象结构：</w:t>
      </w:r>
    </w:p>
    <w:p w14:paraId="728C9478" w14:textId="77777777" w:rsidR="00562FE8" w:rsidRDefault="00562FE8" w:rsidP="00562FE8">
      <w:pPr>
        <w:rPr>
          <w:rFonts w:hint="eastAsia"/>
        </w:rPr>
      </w:pPr>
      <w:r>
        <w:rPr>
          <w:rFonts w:hint="eastAsia"/>
        </w:rPr>
        <w:t>Class</w:t>
      </w:r>
    </w:p>
    <w:p w14:paraId="1628AFFD" w14:textId="77777777" w:rsidR="00562FE8" w:rsidRDefault="00562FE8" w:rsidP="00562FE8">
      <w:pPr>
        <w:rPr>
          <w:rFonts w:hint="eastAsia"/>
        </w:rPr>
      </w:pPr>
      <w:r>
        <w:rPr>
          <w:rFonts w:hint="eastAsia"/>
        </w:rPr>
        <w:t>佣兵</w:t>
      </w:r>
    </w:p>
    <w:p w14:paraId="31F44212" w14:textId="77777777" w:rsidR="00562FE8" w:rsidRDefault="00562FE8" w:rsidP="00562FE8">
      <w:r>
        <w:t>Domain:</w:t>
      </w:r>
    </w:p>
    <w:p w14:paraId="0297791F" w14:textId="77777777" w:rsidR="00562FE8" w:rsidRDefault="00562FE8" w:rsidP="00562FE8">
      <w:pPr>
        <w:rPr>
          <w:rFonts w:hint="eastAsia"/>
        </w:rPr>
      </w:pPr>
      <w:r>
        <w:t xml:space="preserve">int </w:t>
      </w:r>
      <w:r>
        <w:rPr>
          <w:rFonts w:hint="eastAsia"/>
        </w:rPr>
        <w:t>professionType</w:t>
      </w:r>
      <w:r>
        <w:t>Id</w:t>
      </w:r>
      <w:r>
        <w:tab/>
        <w:t>//</w:t>
      </w:r>
      <w:r>
        <w:rPr>
          <w:rFonts w:hint="eastAsia"/>
        </w:rPr>
        <w:t>职业类型</w:t>
      </w:r>
      <w:r>
        <w:rPr>
          <w:rFonts w:hint="eastAsia"/>
        </w:rPr>
        <w:t>Id</w:t>
      </w:r>
    </w:p>
    <w:p w14:paraId="25B27564" w14:textId="77777777" w:rsidR="00562FE8" w:rsidRDefault="00562FE8" w:rsidP="00562FE8">
      <w:r>
        <w:t xml:space="preserve">Constructor: </w:t>
      </w:r>
    </w:p>
    <w:p w14:paraId="4A4E4699" w14:textId="77777777" w:rsidR="00562FE8" w:rsidRDefault="00562FE8" w:rsidP="00562FE8">
      <w:r>
        <w:rPr>
          <w:rFonts w:hint="eastAsia"/>
        </w:rPr>
        <w:t>法师</w:t>
      </w:r>
    </w:p>
    <w:p w14:paraId="37F73EE6" w14:textId="77777777" w:rsidR="00562FE8" w:rsidRDefault="00562FE8" w:rsidP="00562FE8">
      <w:r>
        <w:t>Domain:</w:t>
      </w:r>
    </w:p>
    <w:p w14:paraId="2334E183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51D4136A" w14:textId="77777777" w:rsidR="00562FE8" w:rsidRDefault="00562FE8" w:rsidP="00562FE8">
      <w:r>
        <w:rPr>
          <w:rFonts w:hint="eastAsia"/>
        </w:rPr>
        <w:t>牧师</w:t>
      </w:r>
    </w:p>
    <w:p w14:paraId="4FF9A3F2" w14:textId="77777777" w:rsidR="00562FE8" w:rsidRDefault="00562FE8" w:rsidP="00562FE8">
      <w:r>
        <w:t>Domain:</w:t>
      </w:r>
    </w:p>
    <w:p w14:paraId="0BD15EC2" w14:textId="77777777" w:rsidR="00FD2954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566875F6" w14:textId="7A2CE102" w:rsidR="00562FE8" w:rsidRDefault="00562FE8" w:rsidP="00562FE8">
      <w:r>
        <w:rPr>
          <w:rFonts w:hint="eastAsia"/>
        </w:rPr>
        <w:t>弓箭手</w:t>
      </w:r>
    </w:p>
    <w:p w14:paraId="00823450" w14:textId="77777777" w:rsidR="00562FE8" w:rsidRDefault="00562FE8" w:rsidP="00562FE8">
      <w:r>
        <w:t>Domain:</w:t>
      </w:r>
    </w:p>
    <w:p w14:paraId="1E1DA1A7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38D07D98" w14:textId="77777777" w:rsidR="00562FE8" w:rsidRDefault="00562FE8" w:rsidP="00562FE8">
      <w:r>
        <w:rPr>
          <w:rFonts w:hint="eastAsia"/>
        </w:rPr>
        <w:t>骑兵</w:t>
      </w:r>
    </w:p>
    <w:p w14:paraId="316F01F7" w14:textId="77777777" w:rsidR="00562FE8" w:rsidRDefault="00562FE8" w:rsidP="00562FE8">
      <w:r>
        <w:t>Domain:</w:t>
      </w:r>
    </w:p>
    <w:p w14:paraId="0AAB4118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275F4FFF" w14:textId="77777777" w:rsidR="00562FE8" w:rsidRDefault="00562FE8" w:rsidP="00562FE8">
      <w:r>
        <w:rPr>
          <w:rFonts w:hint="eastAsia"/>
        </w:rPr>
        <w:lastRenderedPageBreak/>
        <w:t>重甲兵</w:t>
      </w:r>
    </w:p>
    <w:p w14:paraId="0E8CB219" w14:textId="77777777" w:rsidR="00562FE8" w:rsidRDefault="00562FE8" w:rsidP="00562FE8">
      <w:r>
        <w:t>Domain:</w:t>
      </w:r>
    </w:p>
    <w:p w14:paraId="46990EFF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7009ADF0" w14:textId="77777777" w:rsidR="00562FE8" w:rsidRDefault="00562FE8" w:rsidP="00562FE8">
      <w:r>
        <w:rPr>
          <w:rFonts w:hint="eastAsia"/>
        </w:rPr>
        <w:t>国王</w:t>
      </w:r>
    </w:p>
    <w:p w14:paraId="3E62CDB1" w14:textId="77777777" w:rsidR="00562FE8" w:rsidRDefault="00562FE8" w:rsidP="00562FE8">
      <w:r>
        <w:t>Domain:</w:t>
      </w:r>
    </w:p>
    <w:p w14:paraId="6F79E2BA" w14:textId="77777777" w:rsidR="00562FE8" w:rsidRDefault="00562FE8" w:rsidP="00562FE8">
      <w:r>
        <w:t xml:space="preserve">int </w:t>
      </w:r>
      <w:r>
        <w:rPr>
          <w:rFonts w:hint="eastAsia"/>
        </w:rPr>
        <w:t>professionType</w:t>
      </w:r>
      <w:r>
        <w:t>Id</w:t>
      </w:r>
    </w:p>
    <w:p w14:paraId="7595C084" w14:textId="77777777" w:rsidR="00562FE8" w:rsidRDefault="00562FE8" w:rsidP="00562FE8">
      <w:pPr>
        <w:rPr>
          <w:rFonts w:hint="eastAsia"/>
        </w:rPr>
      </w:pPr>
    </w:p>
    <w:p w14:paraId="5B3D3EE8" w14:textId="77777777" w:rsidR="007A3C0A" w:rsidRDefault="007A3C0A" w:rsidP="007A3C0A">
      <w:pPr>
        <w:rPr>
          <w:rFonts w:hint="eastAsia"/>
        </w:rPr>
      </w:pPr>
      <w:r>
        <w:rPr>
          <w:rFonts w:hint="eastAsia"/>
        </w:rPr>
        <w:t>角色行为控制方法：</w:t>
      </w:r>
    </w:p>
    <w:p w14:paraId="57A32DB6" w14:textId="77777777" w:rsidR="007A3C0A" w:rsidRDefault="007A3C0A" w:rsidP="007A3C0A">
      <w:r>
        <w:rPr>
          <w:rFonts w:hint="eastAsia"/>
        </w:rPr>
        <w:t>1</w:t>
      </w:r>
      <w:r>
        <w:rPr>
          <w:rFonts w:hint="eastAsia"/>
        </w:rPr>
        <w:t>、移动（</w:t>
      </w:r>
      <w:r>
        <w:t>move</w:t>
      </w:r>
      <w:r>
        <w:rPr>
          <w:rFonts w:hint="eastAsia"/>
        </w:rPr>
        <w:t>）</w:t>
      </w:r>
    </w:p>
    <w:p w14:paraId="2A1D7A62" w14:textId="77777777" w:rsidR="007A3C0A" w:rsidRDefault="007A3C0A" w:rsidP="007A3C0A">
      <w:r>
        <w:t>public void move ()</w:t>
      </w:r>
    </w:p>
    <w:p w14:paraId="47ECBE38" w14:textId="77777777" w:rsidR="007A3C0A" w:rsidRPr="003478B5" w:rsidRDefault="007A3C0A" w:rsidP="007A3C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、攻击（</w:t>
      </w:r>
      <w:r>
        <w:t>attack</w:t>
      </w:r>
      <w:r>
        <w:rPr>
          <w:rFonts w:hint="eastAsia"/>
        </w:rPr>
        <w:t>）</w:t>
      </w:r>
    </w:p>
    <w:p w14:paraId="772B8293" w14:textId="77777777" w:rsidR="007A3C0A" w:rsidRPr="00562FE8" w:rsidRDefault="007A3C0A" w:rsidP="00562FE8">
      <w:pPr>
        <w:rPr>
          <w:rFonts w:hint="eastAsia"/>
        </w:rPr>
      </w:pPr>
    </w:p>
    <w:p w14:paraId="5FBCFE3E" w14:textId="77777777" w:rsidR="00D91EDA" w:rsidRDefault="002439CD" w:rsidP="00D91EDA">
      <w:pPr>
        <w:pStyle w:val="3"/>
      </w:pPr>
      <w:bookmarkStart w:id="43" w:name="_Toc512043439"/>
      <w:r>
        <w:t xml:space="preserve">3.3.3 </w:t>
      </w:r>
      <w:r>
        <w:t>描述约定</w:t>
      </w:r>
      <w:bookmarkEnd w:id="43"/>
      <w:r>
        <w:t xml:space="preserve"> </w:t>
      </w:r>
    </w:p>
    <w:p w14:paraId="4F313FA6" w14:textId="7822E1AF" w:rsidR="00A57391" w:rsidRDefault="00A57391" w:rsidP="00A57391">
      <w:pPr>
        <w:pStyle w:val="3"/>
      </w:pPr>
      <w:bookmarkStart w:id="44" w:name="_Toc512043440"/>
      <w:r>
        <w:rPr>
          <w:rFonts w:hint="eastAsia"/>
        </w:rPr>
        <w:t xml:space="preserve">3.3.4 </w:t>
      </w:r>
      <w:r>
        <w:rPr>
          <w:rFonts w:hint="eastAsia"/>
        </w:rPr>
        <w:t>可靠性和可用性需求</w:t>
      </w:r>
      <w:bookmarkEnd w:id="44"/>
    </w:p>
    <w:p w14:paraId="74978C9F" w14:textId="3E18046E" w:rsidR="003645AE" w:rsidRPr="003645AE" w:rsidRDefault="003645AE" w:rsidP="003645AE">
      <w:pPr>
        <w:rPr>
          <w:rFonts w:hint="eastAsia"/>
        </w:rPr>
      </w:pPr>
      <w:r>
        <w:rPr>
          <w:rFonts w:hint="eastAsia"/>
        </w:rPr>
        <w:t>要求游戏能够正常运行，能够实时同步双方玩家</w:t>
      </w:r>
      <w:r>
        <w:rPr>
          <w:rFonts w:hint="eastAsia"/>
        </w:rPr>
        <w:t>Android</w:t>
      </w:r>
      <w:r>
        <w:rPr>
          <w:rFonts w:hint="eastAsia"/>
        </w:rPr>
        <w:t>屏幕中的游戏画面</w:t>
      </w:r>
      <w:r w:rsidR="00AB6AF8">
        <w:rPr>
          <w:rFonts w:hint="eastAsia"/>
        </w:rPr>
        <w:t>，在战斗时能够对数据库进行正确的修改</w:t>
      </w:r>
    </w:p>
    <w:p w14:paraId="6D38F6ED" w14:textId="1A5440FF" w:rsidR="00A57391" w:rsidRDefault="00A57391" w:rsidP="00A57391">
      <w:pPr>
        <w:pStyle w:val="3"/>
        <w:rPr>
          <w:rFonts w:hint="eastAsia"/>
        </w:rPr>
      </w:pPr>
      <w:bookmarkStart w:id="45" w:name="_Toc512043441"/>
      <w:r>
        <w:rPr>
          <w:rFonts w:hint="eastAsia"/>
        </w:rPr>
        <w:t>3.3.5</w:t>
      </w:r>
      <w:r>
        <w:rPr>
          <w:rFonts w:hint="eastAsia"/>
        </w:rPr>
        <w:t>出错处理需求</w:t>
      </w:r>
      <w:bookmarkEnd w:id="45"/>
    </w:p>
    <w:p w14:paraId="6FF73101" w14:textId="791FEC72" w:rsidR="008277DB" w:rsidRPr="008277DB" w:rsidRDefault="008277DB" w:rsidP="008277DB">
      <w:pPr>
        <w:rPr>
          <w:rFonts w:hint="eastAsia"/>
        </w:rPr>
      </w:pPr>
      <w:r>
        <w:rPr>
          <w:rFonts w:hint="eastAsia"/>
        </w:rPr>
        <w:t>若一方玩家的网络连接出现问题：应该停止并推出游戏</w:t>
      </w:r>
    </w:p>
    <w:p w14:paraId="47098545" w14:textId="785A4992" w:rsidR="00DD0A23" w:rsidRDefault="00DD0A23" w:rsidP="00A57391">
      <w:pPr>
        <w:pStyle w:val="3"/>
        <w:rPr>
          <w:rFonts w:hint="eastAsia"/>
        </w:rPr>
      </w:pPr>
      <w:bookmarkStart w:id="46" w:name="_Toc512043442"/>
      <w:r>
        <w:rPr>
          <w:rFonts w:hint="eastAsia"/>
        </w:rPr>
        <w:t>3.3.6</w:t>
      </w:r>
      <w:r>
        <w:rPr>
          <w:rFonts w:hint="eastAsia"/>
        </w:rPr>
        <w:t>逆向需求</w:t>
      </w:r>
      <w:bookmarkEnd w:id="46"/>
    </w:p>
    <w:p w14:paraId="42986F34" w14:textId="6B051014" w:rsidR="00C21910" w:rsidRDefault="00762B99" w:rsidP="00C21910">
      <w:pPr>
        <w:rPr>
          <w:rFonts w:hint="eastAsia"/>
        </w:rPr>
      </w:pPr>
      <w:r>
        <w:rPr>
          <w:rFonts w:hint="eastAsia"/>
        </w:rPr>
        <w:t>软件</w:t>
      </w:r>
      <w:r w:rsidR="00F2446A">
        <w:rPr>
          <w:rFonts w:hint="eastAsia"/>
        </w:rPr>
        <w:t>不应该在游戏中途自行断开</w:t>
      </w:r>
    </w:p>
    <w:p w14:paraId="3C46CFFE" w14:textId="2EE3AA2F" w:rsidR="00F2446A" w:rsidRPr="00C21910" w:rsidRDefault="00F2446A" w:rsidP="00C21910">
      <w:pPr>
        <w:rPr>
          <w:rFonts w:hint="eastAsia"/>
        </w:rPr>
      </w:pPr>
      <w:r>
        <w:rPr>
          <w:rFonts w:hint="eastAsia"/>
        </w:rPr>
        <w:t>软件不能泄露玩家信息</w:t>
      </w:r>
    </w:p>
    <w:p w14:paraId="55D20E6D" w14:textId="0D09AB9E" w:rsidR="00A57391" w:rsidRDefault="00DD0A23" w:rsidP="00A57391">
      <w:pPr>
        <w:pStyle w:val="3"/>
        <w:rPr>
          <w:rFonts w:hint="eastAsia"/>
        </w:rPr>
      </w:pPr>
      <w:bookmarkStart w:id="47" w:name="_Toc512043443"/>
      <w:r>
        <w:rPr>
          <w:rFonts w:hint="eastAsia"/>
        </w:rPr>
        <w:lastRenderedPageBreak/>
        <w:t>3.3.7</w:t>
      </w:r>
      <w:r w:rsidR="001431CA">
        <w:rPr>
          <w:rFonts w:hint="eastAsia"/>
        </w:rPr>
        <w:t xml:space="preserve"> </w:t>
      </w:r>
      <w:r w:rsidR="001431CA">
        <w:rPr>
          <w:rFonts w:hint="eastAsia"/>
        </w:rPr>
        <w:t>将来可能提出的要求</w:t>
      </w:r>
      <w:bookmarkEnd w:id="47"/>
    </w:p>
    <w:p w14:paraId="468D3DFC" w14:textId="78E12057" w:rsidR="004D7B1F" w:rsidRDefault="004D7B1F" w:rsidP="004D7B1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、更改蓝牙连接为实时网络连接</w:t>
      </w:r>
    </w:p>
    <w:p w14:paraId="6FA2A6BC" w14:textId="1D86756C" w:rsidR="004D7B1F" w:rsidRDefault="004D7B1F" w:rsidP="004D7B1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、增加职业（兵种）</w:t>
      </w:r>
    </w:p>
    <w:p w14:paraId="4A53644F" w14:textId="4118DFDA" w:rsidR="004D7B1F" w:rsidRDefault="004D7B1F" w:rsidP="004D7B1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、加入剧情</w:t>
      </w:r>
    </w:p>
    <w:p w14:paraId="72508B1B" w14:textId="7F9BC86B" w:rsidR="004D7B1F" w:rsidRDefault="004D7B1F" w:rsidP="004D7B1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、加入单人游戏模式：玩家与电脑对战</w:t>
      </w:r>
    </w:p>
    <w:p w14:paraId="4C36B768" w14:textId="791ACFB4" w:rsidR="004D7B1F" w:rsidRPr="004D7B1F" w:rsidRDefault="004D7B1F" w:rsidP="004D7B1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、给地图画上正六边形的分割线</w:t>
      </w:r>
    </w:p>
    <w:p w14:paraId="697E592E" w14:textId="2F303A5D" w:rsidR="003B4DBC" w:rsidRDefault="002439CD" w:rsidP="003B4DBC">
      <w:pPr>
        <w:pStyle w:val="2"/>
      </w:pPr>
      <w:bookmarkStart w:id="48" w:name="_Toc512043444"/>
      <w:r>
        <w:t xml:space="preserve">3.4 </w:t>
      </w:r>
      <w:r w:rsidR="000F6B3F">
        <w:rPr>
          <w:rFonts w:hint="eastAsia"/>
        </w:rPr>
        <w:t>软件配置项（</w:t>
      </w:r>
      <w:r>
        <w:t>CSCI</w:t>
      </w:r>
      <w:r w:rsidR="000F6B3F">
        <w:rPr>
          <w:rFonts w:hint="eastAsia"/>
        </w:rPr>
        <w:t>）</w:t>
      </w:r>
      <w:r>
        <w:t>能力需求</w:t>
      </w:r>
      <w:bookmarkEnd w:id="48"/>
      <w:r>
        <w:t xml:space="preserve"> </w:t>
      </w:r>
    </w:p>
    <w:p w14:paraId="4DA05A20" w14:textId="77777777" w:rsidR="00585E89" w:rsidRDefault="00585E89" w:rsidP="00585E89">
      <w:pPr>
        <w:pStyle w:val="3"/>
        <w:rPr>
          <w:rFonts w:hint="eastAsia"/>
        </w:rPr>
      </w:pPr>
      <w:bookmarkStart w:id="49" w:name="_Toc512043445"/>
      <w:r>
        <w:rPr>
          <w:rFonts w:hint="eastAsia"/>
        </w:rPr>
        <w:t>3.4.1</w:t>
      </w:r>
      <w:r w:rsidR="003F50DB" w:rsidRPr="00875839">
        <w:rPr>
          <w:rFonts w:hint="eastAsia"/>
        </w:rPr>
        <w:t>控制角色时角色的状态：</w:t>
      </w:r>
      <w:bookmarkEnd w:id="49"/>
    </w:p>
    <w:p w14:paraId="40BC7F5D" w14:textId="1BAE5FEF" w:rsidR="003F50DB" w:rsidRDefault="003F50DB" w:rsidP="003B4DBC">
      <w:pPr>
        <w:rPr>
          <w:rFonts w:hint="eastAsia"/>
        </w:rPr>
      </w:pPr>
      <w:r>
        <w:rPr>
          <w:rFonts w:hint="eastAsia"/>
        </w:rPr>
        <w:t>选中、未选中</w:t>
      </w:r>
    </w:p>
    <w:p w14:paraId="683BD6E7" w14:textId="0BA3134B" w:rsidR="003B4DBC" w:rsidRPr="00585E89" w:rsidRDefault="00585E89" w:rsidP="00585E89">
      <w:pPr>
        <w:pStyle w:val="3"/>
        <w:rPr>
          <w:rFonts w:hint="eastAsia"/>
        </w:rPr>
      </w:pPr>
      <w:bookmarkStart w:id="50" w:name="_Toc512043446"/>
      <w:r>
        <w:rPr>
          <w:rFonts w:hint="eastAsia"/>
        </w:rPr>
        <w:t>3.4.2</w:t>
      </w:r>
      <w:r w:rsidR="003B4DBC" w:rsidRPr="00585E89">
        <w:rPr>
          <w:rFonts w:hint="eastAsia"/>
        </w:rPr>
        <w:t>事件</w:t>
      </w:r>
      <w:bookmarkEnd w:id="50"/>
    </w:p>
    <w:p w14:paraId="2708C0AE" w14:textId="26D3F165" w:rsidR="003B4DBC" w:rsidRDefault="003B4DBC" w:rsidP="003B4DBC">
      <w:pPr>
        <w:rPr>
          <w:rFonts w:hint="eastAsia"/>
          <w:b/>
          <w:sz w:val="30"/>
          <w:szCs w:val="30"/>
        </w:rPr>
      </w:pPr>
      <w:r w:rsidRPr="00875839">
        <w:rPr>
          <w:rFonts w:hint="eastAsia"/>
          <w:b/>
          <w:sz w:val="30"/>
          <w:szCs w:val="30"/>
        </w:rPr>
        <w:t>触屏事件：</w:t>
      </w:r>
    </w:p>
    <w:p w14:paraId="690A9E84" w14:textId="7F18E245" w:rsidR="00585E89" w:rsidRPr="00875839" w:rsidRDefault="00585E89" w:rsidP="003B4DBC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一、角色控制</w:t>
      </w:r>
    </w:p>
    <w:p w14:paraId="70FAFC13" w14:textId="358718B8" w:rsidR="003B4DBC" w:rsidRDefault="003B4DBC" w:rsidP="003B4D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、点击角色：选中该角色</w:t>
      </w:r>
      <w:r w:rsidR="00152AF1">
        <w:rPr>
          <w:rFonts w:hint="eastAsia"/>
        </w:rPr>
        <w:t>，地图上高亮表示该角色能够到达的格点。</w:t>
      </w:r>
    </w:p>
    <w:p w14:paraId="59D5F6AF" w14:textId="77777777" w:rsidR="00687E91" w:rsidRDefault="003B4DBC" w:rsidP="003B4DBC">
      <w:pPr>
        <w:rPr>
          <w:rFonts w:hint="eastAsia"/>
        </w:rPr>
      </w:pPr>
      <w:r>
        <w:rPr>
          <w:rFonts w:hint="eastAsia"/>
        </w:rPr>
        <w:t>2</w:t>
      </w:r>
      <w:r w:rsidR="00687E91">
        <w:rPr>
          <w:rFonts w:hint="eastAsia"/>
        </w:rPr>
        <w:t>、</w:t>
      </w:r>
    </w:p>
    <w:p w14:paraId="6896F93B" w14:textId="2EFBBD73" w:rsidR="003B4DBC" w:rsidRDefault="00687E91" w:rsidP="003B4DBC">
      <w:pPr>
        <w:rPr>
          <w:rFonts w:hint="eastAsia"/>
        </w:rPr>
      </w:pPr>
      <w:r>
        <w:t>2.1</w:t>
      </w:r>
      <w:r w:rsidR="003F50DB">
        <w:rPr>
          <w:rFonts w:hint="eastAsia"/>
        </w:rPr>
        <w:t>在</w:t>
      </w:r>
      <w:r w:rsidR="003F50DB">
        <w:rPr>
          <w:rFonts w:hint="eastAsia"/>
        </w:rPr>
        <w:t>1</w:t>
      </w:r>
      <w:r w:rsidR="003F50DB">
        <w:rPr>
          <w:rFonts w:hint="eastAsia"/>
        </w:rPr>
        <w:t>的情况下，点击地图上高亮表示的能够到达的格点：角色移动到该区域</w:t>
      </w:r>
      <w:r w:rsidR="002B6AE3">
        <w:rPr>
          <w:rFonts w:hint="eastAsia"/>
        </w:rPr>
        <w:t>，并且地图上高亮的格点恢复原样，表示该角色在这一回合内不可再次移动</w:t>
      </w:r>
    </w:p>
    <w:p w14:paraId="30F125F0" w14:textId="5CF4EE37" w:rsidR="003F50DB" w:rsidRDefault="00687E91" w:rsidP="003B4DBC">
      <w:pPr>
        <w:rPr>
          <w:rFonts w:hint="eastAsia"/>
        </w:rPr>
      </w:pPr>
      <w:r>
        <w:rPr>
          <w:rFonts w:hint="eastAsia"/>
        </w:rPr>
        <w:t>2.2</w:t>
      </w:r>
      <w:r w:rsidR="003F50DB">
        <w:rPr>
          <w:rFonts w:hint="eastAsia"/>
        </w:rPr>
        <w:t>在</w:t>
      </w:r>
      <w:r w:rsidR="003F50DB">
        <w:rPr>
          <w:rFonts w:hint="eastAsia"/>
        </w:rPr>
        <w:t>1</w:t>
      </w:r>
      <w:r w:rsidR="003F50DB">
        <w:rPr>
          <w:rFonts w:hint="eastAsia"/>
        </w:rPr>
        <w:t>的情况下，点击地图上普通表示的超出角色移动范围以外的区域：取消选中该角色</w:t>
      </w:r>
    </w:p>
    <w:p w14:paraId="718E45EE" w14:textId="77777777" w:rsidR="00213891" w:rsidRDefault="003F50DB" w:rsidP="003B4D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14:paraId="710A61FA" w14:textId="5F623533" w:rsidR="003F50DB" w:rsidRDefault="00213891" w:rsidP="003B4DBC">
      <w:pPr>
        <w:rPr>
          <w:rFonts w:hint="eastAsia"/>
        </w:rPr>
      </w:pPr>
      <w:r>
        <w:rPr>
          <w:rFonts w:hint="eastAsia"/>
        </w:rPr>
        <w:t>3.1</w:t>
      </w:r>
      <w:r w:rsidR="007E7C45">
        <w:rPr>
          <w:rFonts w:hint="eastAsia"/>
        </w:rPr>
        <w:t>在</w:t>
      </w:r>
      <w:r>
        <w:t>2.1</w:t>
      </w:r>
      <w:r w:rsidR="007E7C45">
        <w:rPr>
          <w:rFonts w:hint="eastAsia"/>
        </w:rPr>
        <w:t>的情况下</w:t>
      </w:r>
      <w:r>
        <w:rPr>
          <w:rFonts w:hint="eastAsia"/>
        </w:rPr>
        <w:t>，若角色攻击范围内有敌方角色，点击敌方角色：攻击该敌方角色</w:t>
      </w:r>
    </w:p>
    <w:p w14:paraId="559FC80F" w14:textId="0B214ADB" w:rsidR="00213891" w:rsidRDefault="00213891" w:rsidP="003B4DBC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在</w:t>
      </w:r>
      <w:r w:rsidR="002B6AE3">
        <w:rPr>
          <w:rFonts w:hint="eastAsia"/>
        </w:rPr>
        <w:t>2.1</w:t>
      </w:r>
      <w:r w:rsidR="002B6AE3">
        <w:rPr>
          <w:rFonts w:hint="eastAsia"/>
        </w:rPr>
        <w:t>的情况下，若角色攻击范围内有敌方角色，点击</w:t>
      </w:r>
      <w:r w:rsidR="00D3241C">
        <w:rPr>
          <w:rFonts w:hint="eastAsia"/>
        </w:rPr>
        <w:t>除敌方角色以外的区</w:t>
      </w:r>
      <w:r w:rsidR="00D3241C">
        <w:rPr>
          <w:rFonts w:hint="eastAsia"/>
        </w:rPr>
        <w:lastRenderedPageBreak/>
        <w:t>域，取消选中该角色</w:t>
      </w:r>
    </w:p>
    <w:p w14:paraId="5A26865F" w14:textId="77777777" w:rsidR="00875839" w:rsidRDefault="00875839" w:rsidP="003B4DBC">
      <w:pPr>
        <w:rPr>
          <w:rFonts w:hint="eastAsia"/>
        </w:rPr>
      </w:pPr>
    </w:p>
    <w:p w14:paraId="7CA6653F" w14:textId="18099B1F" w:rsidR="00585E89" w:rsidRPr="00585E89" w:rsidRDefault="00585E89" w:rsidP="003B4DBC">
      <w:pPr>
        <w:rPr>
          <w:rFonts w:hint="eastAsia"/>
          <w:b/>
          <w:sz w:val="30"/>
          <w:szCs w:val="30"/>
        </w:rPr>
      </w:pPr>
      <w:r w:rsidRPr="00585E89">
        <w:rPr>
          <w:rFonts w:hint="eastAsia"/>
          <w:b/>
          <w:sz w:val="30"/>
          <w:szCs w:val="30"/>
        </w:rPr>
        <w:t>二、</w:t>
      </w:r>
      <w:r>
        <w:rPr>
          <w:rFonts w:hint="eastAsia"/>
          <w:b/>
          <w:sz w:val="30"/>
          <w:szCs w:val="30"/>
        </w:rPr>
        <w:t>UI</w:t>
      </w:r>
      <w:r>
        <w:rPr>
          <w:rFonts w:hint="eastAsia"/>
          <w:b/>
          <w:sz w:val="30"/>
          <w:szCs w:val="30"/>
        </w:rPr>
        <w:t>界面</w:t>
      </w:r>
    </w:p>
    <w:p w14:paraId="16872CA8" w14:textId="7770648C" w:rsidR="00585E89" w:rsidRDefault="00584E1D" w:rsidP="003B4D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UI</w:t>
      </w:r>
      <w:r>
        <w:rPr>
          <w:rFonts w:hint="eastAsia"/>
        </w:rPr>
        <w:t>界面的按钮时，触发该按钮的相应事件</w:t>
      </w:r>
    </w:p>
    <w:p w14:paraId="2DCE537C" w14:textId="7528763D" w:rsidR="00584E1D" w:rsidRDefault="00584E1D" w:rsidP="003B4D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、点击除按钮以外的其它区域时，不产生任何作用</w:t>
      </w:r>
    </w:p>
    <w:p w14:paraId="4B10773E" w14:textId="77777777" w:rsidR="00252E52" w:rsidRPr="003B4DBC" w:rsidRDefault="00252E52" w:rsidP="003B4DBC">
      <w:pPr>
        <w:rPr>
          <w:rFonts w:hint="eastAsia"/>
        </w:rPr>
      </w:pPr>
    </w:p>
    <w:p w14:paraId="3DF750A6" w14:textId="77777777" w:rsidR="002439CD" w:rsidRDefault="002439CD" w:rsidP="00BB2821">
      <w:pPr>
        <w:pStyle w:val="2"/>
      </w:pPr>
      <w:bookmarkStart w:id="51" w:name="_Toc512043447"/>
      <w:r>
        <w:t xml:space="preserve">3.5 CSCI </w:t>
      </w:r>
      <w:r>
        <w:t>外部接口需求</w:t>
      </w:r>
      <w:bookmarkEnd w:id="51"/>
      <w:r>
        <w:t xml:space="preserve"> </w:t>
      </w:r>
    </w:p>
    <w:p w14:paraId="57453418" w14:textId="5EC08001" w:rsidR="001921E5" w:rsidRPr="00AC3A42" w:rsidRDefault="001921E5" w:rsidP="00AC3A42">
      <w:pPr>
        <w:rPr>
          <w:rFonts w:hint="eastAsia"/>
        </w:rPr>
      </w:pPr>
      <w:r w:rsidRPr="00AC3A42">
        <w:rPr>
          <w:rFonts w:hint="eastAsia"/>
        </w:rPr>
        <w:t>蓝牙程序模块</w:t>
      </w:r>
    </w:p>
    <w:p w14:paraId="436791C2" w14:textId="6978EA46" w:rsidR="001921E5" w:rsidRPr="00AC3A42" w:rsidRDefault="001921E5" w:rsidP="00AC3A42">
      <w:pPr>
        <w:rPr>
          <w:rFonts w:hint="eastAsia"/>
        </w:rPr>
      </w:pPr>
      <w:r w:rsidRPr="00AC3A42">
        <w:rPr>
          <w:rFonts w:hint="eastAsia"/>
        </w:rPr>
        <w:t>图像显示模块</w:t>
      </w:r>
    </w:p>
    <w:p w14:paraId="10AB4E5B" w14:textId="77777777" w:rsidR="002439CD" w:rsidRDefault="002439CD" w:rsidP="002439CD">
      <w:pPr>
        <w:pStyle w:val="3"/>
      </w:pPr>
      <w:bookmarkStart w:id="52" w:name="_Toc512043448"/>
      <w:r>
        <w:t xml:space="preserve">3.5.1 </w:t>
      </w:r>
      <w:r>
        <w:t>接口标识和接口图</w:t>
      </w:r>
      <w:bookmarkEnd w:id="52"/>
      <w:r>
        <w:t xml:space="preserve"> </w:t>
      </w:r>
    </w:p>
    <w:p w14:paraId="1DD1E0B5" w14:textId="77777777" w:rsidR="002439CD" w:rsidRDefault="002439CD" w:rsidP="002439CD">
      <w:pPr>
        <w:pStyle w:val="2"/>
        <w:rPr>
          <w:rFonts w:hint="eastAsia"/>
        </w:rPr>
      </w:pPr>
      <w:bookmarkStart w:id="53" w:name="_Toc512043450"/>
      <w:r>
        <w:t xml:space="preserve">3.6 CSCI </w:t>
      </w:r>
      <w:r>
        <w:t>内部接口需求</w:t>
      </w:r>
      <w:bookmarkEnd w:id="53"/>
      <w:r>
        <w:t xml:space="preserve"> </w:t>
      </w:r>
    </w:p>
    <w:p w14:paraId="319EED4D" w14:textId="10483553" w:rsidR="00AC3A42" w:rsidRDefault="00AC3A42" w:rsidP="00AC3A42">
      <w:pPr>
        <w:rPr>
          <w:rFonts w:hint="eastAsia"/>
        </w:rPr>
      </w:pPr>
      <w:r>
        <w:rPr>
          <w:rFonts w:hint="eastAsia"/>
        </w:rPr>
        <w:t>角色行动程序模块</w:t>
      </w:r>
    </w:p>
    <w:p w14:paraId="00D10F2B" w14:textId="55E3BFBF" w:rsidR="00AC3A42" w:rsidRDefault="000373C4" w:rsidP="00AC3A42">
      <w:pPr>
        <w:rPr>
          <w:rFonts w:hint="eastAsia"/>
        </w:rPr>
      </w:pPr>
      <w:r>
        <w:rPr>
          <w:rFonts w:hint="eastAsia"/>
        </w:rPr>
        <w:t>数据库修改模块</w:t>
      </w:r>
    </w:p>
    <w:p w14:paraId="1D3FF58E" w14:textId="0FC6D1D6" w:rsidR="000373C4" w:rsidRPr="00AC3A42" w:rsidRDefault="000373C4" w:rsidP="00AC3A42">
      <w:pPr>
        <w:rPr>
          <w:rFonts w:hint="eastAsia"/>
        </w:rPr>
      </w:pPr>
      <w:r>
        <w:rPr>
          <w:rFonts w:hint="eastAsia"/>
        </w:rPr>
        <w:t>网络信息的传输与接受模块</w:t>
      </w:r>
    </w:p>
    <w:p w14:paraId="17A64605" w14:textId="77777777" w:rsidR="002439CD" w:rsidRDefault="002439CD" w:rsidP="002439CD">
      <w:pPr>
        <w:pStyle w:val="2"/>
        <w:rPr>
          <w:rFonts w:hint="eastAsia"/>
        </w:rPr>
      </w:pPr>
      <w:bookmarkStart w:id="54" w:name="_Toc512043451"/>
      <w:r>
        <w:t xml:space="preserve">3.7 CSCI </w:t>
      </w:r>
      <w:r>
        <w:t>内部数据需求</w:t>
      </w:r>
      <w:bookmarkEnd w:id="54"/>
      <w:r>
        <w:t xml:space="preserve"> </w:t>
      </w:r>
    </w:p>
    <w:p w14:paraId="43031E58" w14:textId="1B59635A" w:rsidR="00CD49C8" w:rsidRDefault="00CD49C8" w:rsidP="00CD49C8">
      <w:pPr>
        <w:pStyle w:val="3"/>
        <w:rPr>
          <w:rFonts w:hint="eastAsia"/>
        </w:rPr>
      </w:pPr>
      <w:r>
        <w:rPr>
          <w:rFonts w:hint="eastAsia"/>
        </w:rPr>
        <w:t xml:space="preserve">3.7.1 </w:t>
      </w:r>
      <w:r>
        <w:rPr>
          <w:rFonts w:hint="eastAsia"/>
        </w:rPr>
        <w:t>数据库</w:t>
      </w:r>
    </w:p>
    <w:p w14:paraId="0AF853FD" w14:textId="594532AB" w:rsidR="00BC6AB2" w:rsidRPr="00BC6AB2" w:rsidRDefault="003C3208" w:rsidP="00BC6AB2">
      <w:r>
        <w:rPr>
          <w:rFonts w:hint="eastAsia"/>
        </w:rPr>
        <w:t>p</w:t>
      </w:r>
      <w:r w:rsidR="005519A6">
        <w:t>layer</w:t>
      </w:r>
      <w:r>
        <w:rPr>
          <w:rFonts w:hint="eastAsia"/>
        </w:rPr>
        <w:t>(</w:t>
      </w:r>
      <w:r>
        <w:rPr>
          <w:rFonts w:hint="eastAsia"/>
        </w:rPr>
        <w:t>玩家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C3208" w14:paraId="31DFCF6F" w14:textId="77777777" w:rsidTr="00EB0220">
        <w:tc>
          <w:tcPr>
            <w:tcW w:w="2072" w:type="dxa"/>
          </w:tcPr>
          <w:p w14:paraId="5B707A20" w14:textId="722599E2" w:rsidR="003C3208" w:rsidRDefault="003C3208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0509FFC9" w14:textId="30BD3D94" w:rsidR="003C3208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6BA6738B" w14:textId="66F01D1F" w:rsidR="003C3208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6BAB9E2B" w14:textId="77777777" w:rsidR="003C3208" w:rsidRDefault="003C3208" w:rsidP="00CD49C8">
            <w:pPr>
              <w:rPr>
                <w:rFonts w:hint="eastAsia"/>
              </w:rPr>
            </w:pPr>
          </w:p>
        </w:tc>
      </w:tr>
      <w:tr w:rsidR="00EB0220" w14:paraId="2821DD59" w14:textId="77777777" w:rsidTr="00EB0220">
        <w:tc>
          <w:tcPr>
            <w:tcW w:w="2072" w:type="dxa"/>
          </w:tcPr>
          <w:p w14:paraId="306598EF" w14:textId="7BD7FC0F" w:rsidR="00EB0220" w:rsidRDefault="005519A6" w:rsidP="00CD49C8"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playerId</w:t>
            </w:r>
          </w:p>
        </w:tc>
        <w:tc>
          <w:tcPr>
            <w:tcW w:w="2072" w:type="dxa"/>
          </w:tcPr>
          <w:p w14:paraId="44A8D879" w14:textId="69E8D4E6" w:rsidR="00EB0220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1C857705" w14:textId="374310C3" w:rsidR="00EB0220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733C538" w14:textId="1222620C" w:rsidR="00EB0220" w:rsidRDefault="00212C0F" w:rsidP="00CD49C8">
            <w:pPr>
              <w:rPr>
                <w:rFonts w:hint="eastAsia"/>
              </w:rPr>
            </w:pPr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EB0220" w14:paraId="0D40ACD6" w14:textId="77777777" w:rsidTr="00EB0220">
        <w:tc>
          <w:tcPr>
            <w:tcW w:w="2072" w:type="dxa"/>
          </w:tcPr>
          <w:p w14:paraId="3635574E" w14:textId="08D2E743" w:rsidR="00EB0220" w:rsidRDefault="003C3208" w:rsidP="00CD49C8">
            <w:pPr>
              <w:rPr>
                <w:rFonts w:hint="eastAsia"/>
              </w:rPr>
            </w:pPr>
            <w:r w:rsidRPr="00A857B2">
              <w:rPr>
                <w:rFonts w:asciiTheme="minorHAnsi" w:hAnsiTheme="minorHAnsi" w:cstheme="minorBidi"/>
                <w:kern w:val="2"/>
                <w:sz w:val="24"/>
                <w:szCs w:val="24"/>
              </w:rPr>
              <w:t>playerName</w:t>
            </w:r>
          </w:p>
        </w:tc>
        <w:tc>
          <w:tcPr>
            <w:tcW w:w="2072" w:type="dxa"/>
          </w:tcPr>
          <w:p w14:paraId="3763191D" w14:textId="3D81A8E0" w:rsidR="00EB0220" w:rsidRPr="003C3208" w:rsidRDefault="003C320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varchar(20)</w:t>
            </w:r>
          </w:p>
        </w:tc>
        <w:tc>
          <w:tcPr>
            <w:tcW w:w="2073" w:type="dxa"/>
          </w:tcPr>
          <w:p w14:paraId="6FC735D7" w14:textId="22E6CBAE" w:rsidR="00EB0220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8695DCF" w14:textId="77777777" w:rsidR="00EB0220" w:rsidRDefault="00EB0220" w:rsidP="00CD49C8">
            <w:pPr>
              <w:rPr>
                <w:rFonts w:hint="eastAsia"/>
              </w:rPr>
            </w:pPr>
          </w:p>
        </w:tc>
      </w:tr>
    </w:tbl>
    <w:p w14:paraId="7874A43D" w14:textId="77777777" w:rsidR="003C3208" w:rsidRDefault="003C3208" w:rsidP="00CD49C8"/>
    <w:p w14:paraId="78CF5702" w14:textId="2CF42C3D" w:rsidR="003C3208" w:rsidRDefault="003C3208" w:rsidP="00CD49C8">
      <w:r>
        <w:t>ma</w:t>
      </w:r>
      <w:r>
        <w:rPr>
          <w:rFonts w:hint="eastAsia"/>
        </w:rPr>
        <w:t>ni</w:t>
      </w:r>
      <w:r>
        <w:t>pulate</w:t>
      </w:r>
      <w:r w:rsidR="00361778">
        <w:t>(</w:t>
      </w:r>
      <w:r w:rsidR="00361778">
        <w:rPr>
          <w:rFonts w:hint="eastAsia"/>
        </w:rPr>
        <w:t>操作</w:t>
      </w:r>
      <w:r w:rsidR="00361778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660B6" w14:paraId="6D4FA118" w14:textId="77777777" w:rsidTr="00D660B6">
        <w:tc>
          <w:tcPr>
            <w:tcW w:w="2072" w:type="dxa"/>
          </w:tcPr>
          <w:p w14:paraId="1560EE8A" w14:textId="6252A2F8" w:rsidR="00D660B6" w:rsidRDefault="00D660B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2072" w:type="dxa"/>
          </w:tcPr>
          <w:p w14:paraId="42ABE924" w14:textId="1742E760" w:rsidR="00D660B6" w:rsidRDefault="00D660B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81BEF15" w14:textId="7CB31B33" w:rsidR="00D660B6" w:rsidRDefault="00D660B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42AFCCC6" w14:textId="77777777" w:rsidR="00D660B6" w:rsidRDefault="00D660B6" w:rsidP="00CD49C8"/>
        </w:tc>
      </w:tr>
      <w:tr w:rsidR="00D660B6" w14:paraId="7B7B5A6D" w14:textId="77777777" w:rsidTr="00D660B6">
        <w:tc>
          <w:tcPr>
            <w:tcW w:w="2072" w:type="dxa"/>
          </w:tcPr>
          <w:p w14:paraId="22E3F567" w14:textId="65C38842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manipulateId</w:t>
            </w:r>
          </w:p>
        </w:tc>
        <w:tc>
          <w:tcPr>
            <w:tcW w:w="2072" w:type="dxa"/>
          </w:tcPr>
          <w:p w14:paraId="1E4A489C" w14:textId="5AB94156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22D05A7F" w14:textId="0B208697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E2C7B1A" w14:textId="14AED4B2" w:rsidR="00D660B6" w:rsidRDefault="00212C0F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D660B6" w14:paraId="63ADB895" w14:textId="77777777" w:rsidTr="00D660B6">
        <w:tc>
          <w:tcPr>
            <w:tcW w:w="2072" w:type="dxa"/>
          </w:tcPr>
          <w:p w14:paraId="4648FA76" w14:textId="194F273E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manipulateName</w:t>
            </w:r>
          </w:p>
        </w:tc>
        <w:tc>
          <w:tcPr>
            <w:tcW w:w="2072" w:type="dxa"/>
          </w:tcPr>
          <w:p w14:paraId="78BD6C3C" w14:textId="4766CC97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varchar(20)</w:t>
            </w:r>
          </w:p>
        </w:tc>
        <w:tc>
          <w:tcPr>
            <w:tcW w:w="2073" w:type="dxa"/>
          </w:tcPr>
          <w:p w14:paraId="15EE452B" w14:textId="79D8010E" w:rsidR="00D660B6" w:rsidRPr="00D660B6" w:rsidRDefault="00D660B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660B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70E03066" w14:textId="77777777" w:rsidR="00D660B6" w:rsidRDefault="00D660B6" w:rsidP="00CD49C8"/>
        </w:tc>
      </w:tr>
    </w:tbl>
    <w:p w14:paraId="6BD8C68D" w14:textId="77777777" w:rsidR="00D660B6" w:rsidRDefault="00D660B6" w:rsidP="00CD49C8"/>
    <w:p w14:paraId="5FF0862A" w14:textId="4DFD0C33" w:rsidR="00EE78F3" w:rsidRDefault="00A92CAB" w:rsidP="00CD49C8">
      <w:r>
        <w:t>profession</w:t>
      </w:r>
      <w:r w:rsidR="00361778">
        <w:t>(</w:t>
      </w:r>
      <w:r w:rsidR="004432D2">
        <w:rPr>
          <w:rFonts w:hint="eastAsia"/>
        </w:rPr>
        <w:t>职业</w:t>
      </w:r>
      <w:r w:rsidR="009D0FFB">
        <w:rPr>
          <w:rFonts w:hint="eastAsia"/>
        </w:rPr>
        <w:t>属性</w:t>
      </w:r>
      <w:r w:rsidR="00361778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2"/>
        <w:gridCol w:w="2116"/>
        <w:gridCol w:w="2036"/>
        <w:gridCol w:w="2026"/>
      </w:tblGrid>
      <w:tr w:rsidR="00354300" w14:paraId="76EF27D1" w14:textId="77777777" w:rsidTr="00A92CAB">
        <w:tc>
          <w:tcPr>
            <w:tcW w:w="2112" w:type="dxa"/>
          </w:tcPr>
          <w:p w14:paraId="6F4EAC9A" w14:textId="470A2CA4" w:rsidR="00354300" w:rsidRDefault="00354300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116" w:type="dxa"/>
          </w:tcPr>
          <w:p w14:paraId="384084E9" w14:textId="6C5F6E23" w:rsidR="00354300" w:rsidRDefault="00354300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36" w:type="dxa"/>
          </w:tcPr>
          <w:p w14:paraId="1E37A6F4" w14:textId="24111766" w:rsidR="00354300" w:rsidRDefault="00354300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26" w:type="dxa"/>
          </w:tcPr>
          <w:p w14:paraId="580C9CFB" w14:textId="77777777" w:rsidR="00354300" w:rsidRDefault="00354300" w:rsidP="00CD49C8"/>
        </w:tc>
      </w:tr>
      <w:tr w:rsidR="00EE78F3" w14:paraId="0AB5240E" w14:textId="77777777" w:rsidTr="00A92CAB">
        <w:tc>
          <w:tcPr>
            <w:tcW w:w="2112" w:type="dxa"/>
          </w:tcPr>
          <w:p w14:paraId="4FD76693" w14:textId="79D4988A" w:rsidR="00EE78F3" w:rsidRPr="00045689" w:rsidRDefault="00A92CAB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E331BD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Id</w:t>
            </w:r>
          </w:p>
        </w:tc>
        <w:tc>
          <w:tcPr>
            <w:tcW w:w="2116" w:type="dxa"/>
          </w:tcPr>
          <w:p w14:paraId="1586F3BD" w14:textId="0A59E42F" w:rsidR="00EE78F3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36" w:type="dxa"/>
          </w:tcPr>
          <w:p w14:paraId="7541676F" w14:textId="3D5AC05D" w:rsidR="00EE78F3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6929FBFE" w14:textId="25FDCD04" w:rsidR="00EE78F3" w:rsidRDefault="00212C0F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EE78F3" w14:paraId="7E7DA944" w14:textId="77777777" w:rsidTr="00A92CAB">
        <w:tc>
          <w:tcPr>
            <w:tcW w:w="2112" w:type="dxa"/>
          </w:tcPr>
          <w:p w14:paraId="6234EC53" w14:textId="3A4B68E2" w:rsidR="00EE78F3" w:rsidRPr="00045689" w:rsidRDefault="00A92CAB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Name</w:t>
            </w:r>
          </w:p>
        </w:tc>
        <w:tc>
          <w:tcPr>
            <w:tcW w:w="2116" w:type="dxa"/>
          </w:tcPr>
          <w:p w14:paraId="235B11AF" w14:textId="7819AC06" w:rsidR="00EE78F3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36" w:type="dxa"/>
          </w:tcPr>
          <w:p w14:paraId="77C21EC4" w14:textId="5D928594" w:rsidR="00EE78F3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6D234E3F" w14:textId="77777777" w:rsidR="00EE78F3" w:rsidRDefault="00EE78F3" w:rsidP="00CD49C8"/>
        </w:tc>
      </w:tr>
      <w:tr w:rsidR="008966C7" w14:paraId="33AFA5BD" w14:textId="77777777" w:rsidTr="00A92CAB">
        <w:tc>
          <w:tcPr>
            <w:tcW w:w="2112" w:type="dxa"/>
          </w:tcPr>
          <w:p w14:paraId="195E6FB1" w14:textId="63BED24F" w:rsidR="008966C7" w:rsidRPr="00045689" w:rsidRDefault="00A92CAB" w:rsidP="00CD49C8">
            <w:pP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HP</w:t>
            </w:r>
          </w:p>
        </w:tc>
        <w:tc>
          <w:tcPr>
            <w:tcW w:w="2116" w:type="dxa"/>
          </w:tcPr>
          <w:p w14:paraId="56EF9385" w14:textId="0BE95160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36" w:type="dxa"/>
          </w:tcPr>
          <w:p w14:paraId="3FFB3453" w14:textId="591B57C7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23133A48" w14:textId="77777777" w:rsidR="008966C7" w:rsidRDefault="008966C7" w:rsidP="00CD49C8"/>
        </w:tc>
      </w:tr>
      <w:tr w:rsidR="008966C7" w14:paraId="3F8F9D48" w14:textId="77777777" w:rsidTr="00A92CAB">
        <w:tc>
          <w:tcPr>
            <w:tcW w:w="2112" w:type="dxa"/>
          </w:tcPr>
          <w:p w14:paraId="0A068837" w14:textId="2E9CD60C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hyperlink r:id="rId16" w:tgtFrame="_blank" w:history="1">
              <w:r w:rsidR="008966C7" w:rsidRPr="00045689">
                <w:rPr>
                  <w:rFonts w:asciiTheme="minorHAnsi" w:hAnsiTheme="minorHAnsi" w:cstheme="minorBidi"/>
                  <w:kern w:val="2"/>
                  <w:sz w:val="24"/>
                  <w:szCs w:val="24"/>
                </w:rPr>
                <w:t>morale</w:t>
              </w:r>
            </w:hyperlink>
          </w:p>
        </w:tc>
        <w:tc>
          <w:tcPr>
            <w:tcW w:w="2116" w:type="dxa"/>
          </w:tcPr>
          <w:p w14:paraId="37A46F09" w14:textId="28B3997D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3A4489EE" w14:textId="09036568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726C4B3F" w14:textId="77777777" w:rsidR="008966C7" w:rsidRDefault="008966C7" w:rsidP="00CD49C8"/>
        </w:tc>
      </w:tr>
      <w:tr w:rsidR="008966C7" w14:paraId="2D48A733" w14:textId="77777777" w:rsidTr="00A92CAB">
        <w:tc>
          <w:tcPr>
            <w:tcW w:w="2112" w:type="dxa"/>
          </w:tcPr>
          <w:p w14:paraId="7D15D497" w14:textId="61E110D1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STR</w:t>
            </w:r>
          </w:p>
        </w:tc>
        <w:tc>
          <w:tcPr>
            <w:tcW w:w="2116" w:type="dxa"/>
          </w:tcPr>
          <w:p w14:paraId="49899D0A" w14:textId="0D1415F2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3F5A6FF6" w14:textId="0044C130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0B85F65B" w14:textId="77777777" w:rsidR="008966C7" w:rsidRDefault="008966C7" w:rsidP="00CD49C8"/>
        </w:tc>
      </w:tr>
      <w:tr w:rsidR="008966C7" w14:paraId="20817915" w14:textId="77777777" w:rsidTr="00A92CAB">
        <w:tc>
          <w:tcPr>
            <w:tcW w:w="2112" w:type="dxa"/>
          </w:tcPr>
          <w:p w14:paraId="0D5E3E15" w14:textId="5FB15542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8966C7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MAG</w:t>
            </w:r>
          </w:p>
        </w:tc>
        <w:tc>
          <w:tcPr>
            <w:tcW w:w="2116" w:type="dxa"/>
          </w:tcPr>
          <w:p w14:paraId="73805117" w14:textId="569AADF8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1CB3D8AB" w14:textId="68B3F087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3A8BCE98" w14:textId="77777777" w:rsidR="008966C7" w:rsidRDefault="008966C7" w:rsidP="00CD49C8"/>
        </w:tc>
      </w:tr>
      <w:tr w:rsidR="008966C7" w14:paraId="2212C028" w14:textId="77777777" w:rsidTr="00A92CAB">
        <w:tc>
          <w:tcPr>
            <w:tcW w:w="2112" w:type="dxa"/>
          </w:tcPr>
          <w:p w14:paraId="532F1CE1" w14:textId="1C09E45B" w:rsidR="008966C7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3C6041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DEF</w:t>
            </w:r>
          </w:p>
        </w:tc>
        <w:tc>
          <w:tcPr>
            <w:tcW w:w="2116" w:type="dxa"/>
          </w:tcPr>
          <w:p w14:paraId="5173CF8F" w14:textId="0710E0C2" w:rsidR="008966C7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62EE8966" w14:textId="5A1F5DAF" w:rsidR="008966C7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7419EFD5" w14:textId="77777777" w:rsidR="008966C7" w:rsidRDefault="008966C7" w:rsidP="00CD49C8"/>
        </w:tc>
      </w:tr>
      <w:tr w:rsidR="003C6041" w14:paraId="68760F1A" w14:textId="77777777" w:rsidTr="00A92CAB">
        <w:tc>
          <w:tcPr>
            <w:tcW w:w="2112" w:type="dxa"/>
          </w:tcPr>
          <w:p w14:paraId="3C7D8384" w14:textId="43877F6A" w:rsidR="003C6041" w:rsidRPr="00045689" w:rsidRDefault="00A92CAB" w:rsidP="00045689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92CAB">
              <w:rPr>
                <w:rFonts w:asciiTheme="minorHAnsi" w:hAnsiTheme="minorHAnsi" w:cstheme="minorBidi"/>
                <w:kern w:val="2"/>
                <w:sz w:val="24"/>
                <w:szCs w:val="24"/>
              </w:rPr>
              <w:t>profession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="003C6041"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MAG_DEF</w:t>
            </w:r>
          </w:p>
        </w:tc>
        <w:tc>
          <w:tcPr>
            <w:tcW w:w="2116" w:type="dxa"/>
          </w:tcPr>
          <w:p w14:paraId="362B26E3" w14:textId="2D8B27E7" w:rsidR="003C6041" w:rsidRPr="003438CF" w:rsidRDefault="003438CF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36" w:type="dxa"/>
          </w:tcPr>
          <w:p w14:paraId="307F9454" w14:textId="0059E75B" w:rsidR="003C6041" w:rsidRPr="00DE3057" w:rsidRDefault="00DE305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DE3057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26" w:type="dxa"/>
          </w:tcPr>
          <w:p w14:paraId="296A2765" w14:textId="77777777" w:rsidR="003C6041" w:rsidRDefault="003C6041" w:rsidP="00CD49C8"/>
        </w:tc>
      </w:tr>
    </w:tbl>
    <w:p w14:paraId="2957E947" w14:textId="77777777" w:rsidR="00EE78F3" w:rsidRDefault="00EE78F3" w:rsidP="00CD49C8"/>
    <w:p w14:paraId="3B2355EC" w14:textId="5D03281E" w:rsidR="00A06566" w:rsidRDefault="00A06566" w:rsidP="00CD49C8">
      <w:r>
        <w:t>character</w:t>
      </w:r>
      <w:r w:rsidR="00AB3D96">
        <w:t>(</w:t>
      </w:r>
      <w:r w:rsidR="00AB3D96">
        <w:rPr>
          <w:rFonts w:hint="eastAsia"/>
        </w:rPr>
        <w:t>角色状态表</w:t>
      </w:r>
      <w:r w:rsidR="00AB3D96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06566" w14:paraId="0FCB5499" w14:textId="77777777" w:rsidTr="00A06566">
        <w:tc>
          <w:tcPr>
            <w:tcW w:w="2072" w:type="dxa"/>
          </w:tcPr>
          <w:p w14:paraId="4F58EA57" w14:textId="16CEC1CB" w:rsidR="00A06566" w:rsidRDefault="00A065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2122E49F" w14:textId="14ED58FF" w:rsidR="00A06566" w:rsidRDefault="00A065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2A97982" w14:textId="707BF6B7" w:rsidR="00A06566" w:rsidRDefault="00A065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4AA75096" w14:textId="77777777" w:rsidR="00A06566" w:rsidRDefault="00A06566" w:rsidP="00CD49C8"/>
        </w:tc>
      </w:tr>
      <w:tr w:rsidR="00A06566" w14:paraId="3D3F2116" w14:textId="77777777" w:rsidTr="00A06566">
        <w:tc>
          <w:tcPr>
            <w:tcW w:w="2072" w:type="dxa"/>
          </w:tcPr>
          <w:p w14:paraId="06793DB7" w14:textId="67621FBA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char_id</w:t>
            </w:r>
          </w:p>
        </w:tc>
        <w:tc>
          <w:tcPr>
            <w:tcW w:w="2072" w:type="dxa"/>
          </w:tcPr>
          <w:p w14:paraId="74413792" w14:textId="3A68052D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04FDCEAF" w14:textId="439B6AAF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17EEBFC2" w14:textId="0053B2C5" w:rsidR="00A06566" w:rsidRDefault="00212C0F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A06566" w14:paraId="0ACE9DB9" w14:textId="77777777" w:rsidTr="00A06566">
        <w:tc>
          <w:tcPr>
            <w:tcW w:w="2072" w:type="dxa"/>
          </w:tcPr>
          <w:p w14:paraId="39E517E4" w14:textId="7409523C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char_Name</w:t>
            </w:r>
          </w:p>
        </w:tc>
        <w:tc>
          <w:tcPr>
            <w:tcW w:w="2072" w:type="dxa"/>
          </w:tcPr>
          <w:p w14:paraId="24D269EF" w14:textId="5D0762DF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3736C313" w14:textId="7F68EB83" w:rsidR="00A06566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AE69428" w14:textId="77777777" w:rsidR="00A06566" w:rsidRDefault="00A06566" w:rsidP="00CD49C8"/>
        </w:tc>
      </w:tr>
      <w:tr w:rsidR="00353B7A" w14:paraId="4BF79483" w14:textId="77777777" w:rsidTr="00A06566">
        <w:tc>
          <w:tcPr>
            <w:tcW w:w="2072" w:type="dxa"/>
          </w:tcPr>
          <w:p w14:paraId="6C18D092" w14:textId="5465B812" w:rsidR="00353B7A" w:rsidRPr="008A6BF1" w:rsidRDefault="00353B7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coor</w:t>
            </w: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dinate_x</w:t>
            </w:r>
          </w:p>
        </w:tc>
        <w:tc>
          <w:tcPr>
            <w:tcW w:w="2072" w:type="dxa"/>
          </w:tcPr>
          <w:p w14:paraId="0F065107" w14:textId="2CE9776D" w:rsidR="00353B7A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005F20E2" w14:textId="1397632C" w:rsidR="00353B7A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C7D3F70" w14:textId="77777777" w:rsidR="00353B7A" w:rsidRDefault="00353B7A" w:rsidP="00CD49C8"/>
        </w:tc>
      </w:tr>
      <w:tr w:rsidR="008A6BF1" w14:paraId="64FCE56E" w14:textId="77777777" w:rsidTr="00A06566">
        <w:tc>
          <w:tcPr>
            <w:tcW w:w="2072" w:type="dxa"/>
          </w:tcPr>
          <w:p w14:paraId="1F04DB40" w14:textId="54FA99C2" w:rsidR="008A6BF1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coordinate_y</w:t>
            </w:r>
          </w:p>
        </w:tc>
        <w:tc>
          <w:tcPr>
            <w:tcW w:w="2072" w:type="dxa"/>
          </w:tcPr>
          <w:p w14:paraId="185BF4C7" w14:textId="31C448E8" w:rsidR="008A6BF1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1ACA378F" w14:textId="522DAF6B" w:rsidR="008A6BF1" w:rsidRPr="008A6BF1" w:rsidRDefault="008A6BF1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AC22471" w14:textId="77777777" w:rsidR="008A6BF1" w:rsidRDefault="008A6BF1" w:rsidP="00CD49C8"/>
        </w:tc>
      </w:tr>
      <w:tr w:rsidR="00242A3E" w14:paraId="3510470F" w14:textId="77777777" w:rsidTr="00A06566">
        <w:tc>
          <w:tcPr>
            <w:tcW w:w="2072" w:type="dxa"/>
          </w:tcPr>
          <w:p w14:paraId="3F539F8E" w14:textId="7AE21082" w:rsidR="00242A3E" w:rsidRPr="008A6BF1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lastRenderedPageBreak/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HP</w:t>
            </w:r>
          </w:p>
        </w:tc>
        <w:tc>
          <w:tcPr>
            <w:tcW w:w="2072" w:type="dxa"/>
          </w:tcPr>
          <w:p w14:paraId="061CD79E" w14:textId="340C6315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1B887163" w14:textId="6C54CF94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C72A427" w14:textId="77777777" w:rsidR="00242A3E" w:rsidRDefault="00242A3E" w:rsidP="00CD49C8"/>
        </w:tc>
      </w:tr>
      <w:tr w:rsidR="00242A3E" w14:paraId="6496BBE8" w14:textId="77777777" w:rsidTr="00A06566">
        <w:tc>
          <w:tcPr>
            <w:tcW w:w="2072" w:type="dxa"/>
          </w:tcPr>
          <w:p w14:paraId="3A0F1605" w14:textId="5AC1B606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hyperlink r:id="rId17" w:tgtFrame="_blank" w:history="1">
              <w:r w:rsidRPr="00045689">
                <w:rPr>
                  <w:rFonts w:asciiTheme="minorHAnsi" w:hAnsiTheme="minorHAnsi" w:cstheme="minorBidi"/>
                  <w:kern w:val="2"/>
                  <w:sz w:val="24"/>
                  <w:szCs w:val="24"/>
                </w:rPr>
                <w:t>morale</w:t>
              </w:r>
            </w:hyperlink>
          </w:p>
        </w:tc>
        <w:tc>
          <w:tcPr>
            <w:tcW w:w="2072" w:type="dxa"/>
          </w:tcPr>
          <w:p w14:paraId="6FCCA152" w14:textId="5A41FCC3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1855A906" w14:textId="0CAC54C2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94203C1" w14:textId="77777777" w:rsidR="00242A3E" w:rsidRDefault="00242A3E" w:rsidP="00CD49C8"/>
        </w:tc>
      </w:tr>
      <w:tr w:rsidR="00242A3E" w14:paraId="6E4C0A93" w14:textId="77777777" w:rsidTr="00A06566">
        <w:tc>
          <w:tcPr>
            <w:tcW w:w="2072" w:type="dxa"/>
          </w:tcPr>
          <w:p w14:paraId="4619D808" w14:textId="09E26D68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STR</w:t>
            </w:r>
          </w:p>
        </w:tc>
        <w:tc>
          <w:tcPr>
            <w:tcW w:w="2072" w:type="dxa"/>
          </w:tcPr>
          <w:p w14:paraId="68819634" w14:textId="0E2A0420" w:rsidR="00242A3E" w:rsidRPr="008A6BF1" w:rsidRDefault="00992DC6" w:rsidP="00CD49C8"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4E6C26ED" w14:textId="4A3C50D8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61E2A5D" w14:textId="77777777" w:rsidR="00242A3E" w:rsidRDefault="00242A3E" w:rsidP="00CD49C8"/>
        </w:tc>
      </w:tr>
      <w:tr w:rsidR="00242A3E" w14:paraId="361DBE4D" w14:textId="77777777" w:rsidTr="00A06566">
        <w:tc>
          <w:tcPr>
            <w:tcW w:w="2072" w:type="dxa"/>
          </w:tcPr>
          <w:p w14:paraId="0CFBF8EA" w14:textId="6534E983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MAG</w:t>
            </w:r>
          </w:p>
        </w:tc>
        <w:tc>
          <w:tcPr>
            <w:tcW w:w="2072" w:type="dxa"/>
          </w:tcPr>
          <w:p w14:paraId="3988E3FA" w14:textId="513867E8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539EC5C9" w14:textId="06F65B6B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D16934E" w14:textId="77777777" w:rsidR="00242A3E" w:rsidRDefault="00242A3E" w:rsidP="00CD49C8"/>
        </w:tc>
      </w:tr>
      <w:tr w:rsidR="00242A3E" w14:paraId="4DA64403" w14:textId="77777777" w:rsidTr="00A06566">
        <w:tc>
          <w:tcPr>
            <w:tcW w:w="2072" w:type="dxa"/>
          </w:tcPr>
          <w:p w14:paraId="7D0B7CC3" w14:textId="28738E56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DEF</w:t>
            </w:r>
          </w:p>
        </w:tc>
        <w:tc>
          <w:tcPr>
            <w:tcW w:w="2072" w:type="dxa"/>
          </w:tcPr>
          <w:p w14:paraId="3CBE3250" w14:textId="7BF71CF9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679CE912" w14:textId="341DCF65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9A658B8" w14:textId="77777777" w:rsidR="00242A3E" w:rsidRDefault="00242A3E" w:rsidP="00CD49C8"/>
        </w:tc>
      </w:tr>
      <w:tr w:rsidR="00242A3E" w14:paraId="07C94851" w14:textId="77777777" w:rsidTr="00A06566">
        <w:tc>
          <w:tcPr>
            <w:tcW w:w="2072" w:type="dxa"/>
          </w:tcPr>
          <w:p w14:paraId="19C11A33" w14:textId="55D70C4C" w:rsidR="00242A3E" w:rsidRPr="00A92CAB" w:rsidRDefault="00242A3E" w:rsidP="00CD49C8">
            <w:r w:rsidRPr="008A6BF1">
              <w:rPr>
                <w:rFonts w:asciiTheme="minorHAnsi" w:hAnsiTheme="minorHAnsi" w:cstheme="minorBidi"/>
                <w:kern w:val="2"/>
                <w:sz w:val="24"/>
                <w:szCs w:val="24"/>
              </w:rPr>
              <w:t>character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 xml:space="preserve"> </w:t>
            </w:r>
            <w:r w:rsidRPr="00045689">
              <w:rPr>
                <w:rFonts w:asciiTheme="minorHAnsi" w:hAnsiTheme="minorHAnsi" w:cstheme="minorBidi"/>
                <w:kern w:val="2"/>
                <w:sz w:val="24"/>
                <w:szCs w:val="24"/>
              </w:rPr>
              <w:t>MAG_DEF</w:t>
            </w:r>
          </w:p>
        </w:tc>
        <w:tc>
          <w:tcPr>
            <w:tcW w:w="2072" w:type="dxa"/>
          </w:tcPr>
          <w:p w14:paraId="2016DCBD" w14:textId="521F79A9" w:rsidR="00242A3E" w:rsidRPr="008A6BF1" w:rsidRDefault="00242A3E" w:rsidP="00CD49C8">
            <w:r w:rsidRPr="003438CF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281EF9B5" w14:textId="76AA2004" w:rsidR="00242A3E" w:rsidRPr="00631428" w:rsidRDefault="00631428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631428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75E4D53" w14:textId="77777777" w:rsidR="00242A3E" w:rsidRDefault="00242A3E" w:rsidP="00CD49C8"/>
        </w:tc>
      </w:tr>
      <w:tr w:rsidR="00A110A7" w14:paraId="3953004A" w14:textId="77777777" w:rsidTr="00A06566">
        <w:tc>
          <w:tcPr>
            <w:tcW w:w="2072" w:type="dxa"/>
          </w:tcPr>
          <w:p w14:paraId="73108683" w14:textId="403EF67E" w:rsidR="00A110A7" w:rsidRPr="008A6BF1" w:rsidRDefault="00A110A7" w:rsidP="00CD49C8">
            <w:r w:rsidRPr="00A110A7">
              <w:rPr>
                <w:rFonts w:asciiTheme="minorHAnsi" w:hAnsiTheme="minorHAnsi" w:cstheme="minorBidi"/>
                <w:kern w:val="2"/>
                <w:sz w:val="24"/>
                <w:szCs w:val="24"/>
              </w:rPr>
              <w:t>move</w:t>
            </w:r>
          </w:p>
        </w:tc>
        <w:tc>
          <w:tcPr>
            <w:tcW w:w="2072" w:type="dxa"/>
          </w:tcPr>
          <w:p w14:paraId="5C054B4C" w14:textId="55E796D3" w:rsidR="00A110A7" w:rsidRPr="003438CF" w:rsidRDefault="00A110A7" w:rsidP="00CD49C8">
            <w:r w:rsidRPr="00A110A7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52267840" w14:textId="079A2AD2" w:rsidR="00A110A7" w:rsidRPr="00631428" w:rsidRDefault="006C33A5" w:rsidP="00CD49C8">
            <w:r w:rsidRPr="006C33A5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8E020B1" w14:textId="77777777" w:rsidR="00A110A7" w:rsidRDefault="00A110A7" w:rsidP="00CD49C8"/>
        </w:tc>
      </w:tr>
    </w:tbl>
    <w:p w14:paraId="55A41E44" w14:textId="77777777" w:rsidR="00A06566" w:rsidRDefault="00A06566" w:rsidP="00CD49C8"/>
    <w:p w14:paraId="42612513" w14:textId="4D18C5F4" w:rsidR="00F03FF8" w:rsidRDefault="00530466" w:rsidP="00CD49C8">
      <w:pPr>
        <w:rPr>
          <w:rFonts w:hint="eastAsia"/>
        </w:rPr>
      </w:pPr>
      <w:r>
        <w:t>statistics</w:t>
      </w:r>
      <w:r w:rsidR="004A6E47">
        <w:rPr>
          <w:rFonts w:hint="eastAsia"/>
        </w:rPr>
        <w:t>（</w:t>
      </w:r>
      <w:r w:rsidR="009D0FFB">
        <w:rPr>
          <w:rFonts w:hint="eastAsia"/>
        </w:rPr>
        <w:t>战绩</w:t>
      </w:r>
      <w:r w:rsidR="004A6E47">
        <w:rPr>
          <w:rFonts w:hint="eastAsia"/>
        </w:rPr>
        <w:t>统计）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0466" w14:paraId="6A40C6D9" w14:textId="77777777" w:rsidTr="00530466">
        <w:tc>
          <w:tcPr>
            <w:tcW w:w="2072" w:type="dxa"/>
          </w:tcPr>
          <w:p w14:paraId="2F4B7A43" w14:textId="093CF48D" w:rsidR="00530466" w:rsidRDefault="005304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7D9E1D39" w14:textId="027E709C" w:rsidR="00530466" w:rsidRDefault="005304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35D41F73" w14:textId="47B2CAAB" w:rsidR="00530466" w:rsidRDefault="00530466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25C74F7A" w14:textId="77777777" w:rsidR="00530466" w:rsidRDefault="00530466" w:rsidP="00CD49C8"/>
        </w:tc>
      </w:tr>
      <w:tr w:rsidR="00530466" w14:paraId="1E7D7CD5" w14:textId="77777777" w:rsidTr="00530466">
        <w:tc>
          <w:tcPr>
            <w:tcW w:w="2072" w:type="dxa"/>
          </w:tcPr>
          <w:p w14:paraId="52195044" w14:textId="561194DA" w:rsidR="00530466" w:rsidRPr="007275AC" w:rsidRDefault="00F9486A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result_</w:t>
            </w:r>
            <w:r w:rsidR="007275AC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30292DF3" w14:textId="357F947B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36D496AC" w14:textId="7A6FF0DF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14A524B2" w14:textId="5896033D" w:rsidR="00530466" w:rsidRDefault="00EF4003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530466" w14:paraId="1B993B7C" w14:textId="77777777" w:rsidTr="007275AC">
        <w:trPr>
          <w:trHeight w:val="619"/>
        </w:trPr>
        <w:tc>
          <w:tcPr>
            <w:tcW w:w="2072" w:type="dxa"/>
          </w:tcPr>
          <w:p w14:paraId="4F2ACBBF" w14:textId="1112B9A7" w:rsidR="00530466" w:rsidRPr="007275AC" w:rsidRDefault="007275AC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Date</w:t>
            </w:r>
          </w:p>
        </w:tc>
        <w:tc>
          <w:tcPr>
            <w:tcW w:w="2072" w:type="dxa"/>
          </w:tcPr>
          <w:p w14:paraId="37D74C75" w14:textId="33789213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datetype</w:t>
            </w:r>
          </w:p>
        </w:tc>
        <w:tc>
          <w:tcPr>
            <w:tcW w:w="2073" w:type="dxa"/>
          </w:tcPr>
          <w:p w14:paraId="599CF7D3" w14:textId="3388AE82" w:rsidR="00530466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75DC32E4" w14:textId="77777777" w:rsidR="00530466" w:rsidRDefault="00530466" w:rsidP="00CD49C8"/>
        </w:tc>
      </w:tr>
      <w:tr w:rsidR="007275AC" w14:paraId="061B4244" w14:textId="77777777" w:rsidTr="007275AC">
        <w:trPr>
          <w:trHeight w:val="619"/>
        </w:trPr>
        <w:tc>
          <w:tcPr>
            <w:tcW w:w="2072" w:type="dxa"/>
          </w:tcPr>
          <w:p w14:paraId="64D464CF" w14:textId="0D98ABB9" w:rsidR="007275AC" w:rsidRDefault="007275AC" w:rsidP="00CD49C8">
            <w:r w:rsidRPr="007275AC">
              <w:rPr>
                <w:rFonts w:asciiTheme="minorHAnsi" w:hAnsiTheme="minorHAnsi" w:cstheme="minorBidi"/>
                <w:kern w:val="2"/>
                <w:sz w:val="24"/>
                <w:szCs w:val="24"/>
              </w:rPr>
              <w:t>Mode</w:t>
            </w:r>
          </w:p>
        </w:tc>
        <w:tc>
          <w:tcPr>
            <w:tcW w:w="2072" w:type="dxa"/>
          </w:tcPr>
          <w:p w14:paraId="432C3849" w14:textId="1246FFDC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12781AB8" w14:textId="48D2506C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4A5C249" w14:textId="77777777" w:rsidR="007275AC" w:rsidRDefault="007275AC" w:rsidP="00CD49C8"/>
        </w:tc>
      </w:tr>
      <w:tr w:rsidR="007275AC" w14:paraId="5F47882D" w14:textId="77777777" w:rsidTr="007275AC">
        <w:trPr>
          <w:trHeight w:val="619"/>
        </w:trPr>
        <w:tc>
          <w:tcPr>
            <w:tcW w:w="2072" w:type="dxa"/>
          </w:tcPr>
          <w:p w14:paraId="54043C9A" w14:textId="1455588D" w:rsidR="007275AC" w:rsidRPr="007275AC" w:rsidRDefault="00B72195" w:rsidP="00CD49C8">
            <w:r w:rsidRPr="00EB4A35">
              <w:rPr>
                <w:rFonts w:asciiTheme="minorHAnsi" w:hAnsiTheme="minorHAnsi" w:cstheme="minorBidi"/>
                <w:kern w:val="2"/>
                <w:sz w:val="24"/>
                <w:szCs w:val="24"/>
              </w:rPr>
              <w:t>Opponent</w:t>
            </w:r>
            <w:r w:rsidR="007275AC" w:rsidRPr="00EB4A35">
              <w:rPr>
                <w:rFonts w:asciiTheme="minorHAnsi" w:hAnsiTheme="minorHAnsi" w:cstheme="minorBidi"/>
                <w:kern w:val="2"/>
                <w:sz w:val="24"/>
                <w:szCs w:val="24"/>
              </w:rPr>
              <w:t>Name</w:t>
            </w:r>
          </w:p>
        </w:tc>
        <w:tc>
          <w:tcPr>
            <w:tcW w:w="2072" w:type="dxa"/>
          </w:tcPr>
          <w:p w14:paraId="4195BB22" w14:textId="4EA6E911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2838E35E" w14:textId="5B04FCDA" w:rsidR="007275AC" w:rsidRPr="00F95A76" w:rsidRDefault="00EB4A35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97742B9" w14:textId="77777777" w:rsidR="007275AC" w:rsidRDefault="007275AC" w:rsidP="00CD49C8"/>
        </w:tc>
      </w:tr>
      <w:tr w:rsidR="007275AC" w14:paraId="3C332CD1" w14:textId="77777777" w:rsidTr="00530466">
        <w:tc>
          <w:tcPr>
            <w:tcW w:w="2072" w:type="dxa"/>
          </w:tcPr>
          <w:p w14:paraId="53400430" w14:textId="192E073C" w:rsidR="007275AC" w:rsidRPr="007275AC" w:rsidRDefault="007275AC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result</w:t>
            </w:r>
          </w:p>
        </w:tc>
        <w:tc>
          <w:tcPr>
            <w:tcW w:w="2072" w:type="dxa"/>
          </w:tcPr>
          <w:p w14:paraId="59ED95C1" w14:textId="744810EE" w:rsidR="007275AC" w:rsidRPr="00F95A76" w:rsidRDefault="00F95A76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95A76">
              <w:rPr>
                <w:rFonts w:asciiTheme="minorHAnsi" w:hAnsiTheme="minorHAnsi" w:cstheme="minorBidi"/>
                <w:kern w:val="2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0A96F1AC" w14:textId="1DFC3F4F" w:rsidR="007275AC" w:rsidRPr="00F95A76" w:rsidRDefault="00EB4A35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5BC1FDD1" w14:textId="77777777" w:rsidR="007275AC" w:rsidRDefault="007275AC" w:rsidP="00CD49C8"/>
        </w:tc>
      </w:tr>
    </w:tbl>
    <w:p w14:paraId="5F024EB7" w14:textId="77777777" w:rsidR="00530466" w:rsidRDefault="00530466" w:rsidP="00CD49C8">
      <w:pPr>
        <w:rPr>
          <w:rFonts w:hint="eastAsia"/>
        </w:rPr>
      </w:pPr>
    </w:p>
    <w:p w14:paraId="660EBF16" w14:textId="0E071082" w:rsidR="000D43E8" w:rsidRDefault="000D43E8" w:rsidP="00CD49C8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（地图种类表）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43E8" w14:paraId="1CABCD66" w14:textId="77777777" w:rsidTr="000D43E8">
        <w:tc>
          <w:tcPr>
            <w:tcW w:w="2072" w:type="dxa"/>
          </w:tcPr>
          <w:p w14:paraId="530A1934" w14:textId="2B3CB175" w:rsidR="000D43E8" w:rsidRDefault="000D43E8" w:rsidP="00CD49C8">
            <w:pPr>
              <w:rPr>
                <w:rFonts w:hint="eastAsia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4575C305" w14:textId="527097D1" w:rsidR="000D43E8" w:rsidRDefault="000D43E8" w:rsidP="00CD49C8">
            <w:pPr>
              <w:rPr>
                <w:rFonts w:hint="eastAsia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1C77C91" w14:textId="447CFD40" w:rsidR="000D43E8" w:rsidRDefault="000D43E8" w:rsidP="00CD49C8">
            <w:pPr>
              <w:rPr>
                <w:rFonts w:hint="eastAsia"/>
              </w:rPr>
            </w:pPr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6D02BA23" w14:textId="77777777" w:rsidR="000D43E8" w:rsidRDefault="000D43E8" w:rsidP="00CD49C8">
            <w:pPr>
              <w:rPr>
                <w:rFonts w:hint="eastAsia"/>
              </w:rPr>
            </w:pPr>
          </w:p>
        </w:tc>
      </w:tr>
      <w:tr w:rsidR="000D43E8" w14:paraId="75CCA9F5" w14:textId="77777777" w:rsidTr="000D43E8">
        <w:tc>
          <w:tcPr>
            <w:tcW w:w="2072" w:type="dxa"/>
          </w:tcPr>
          <w:p w14:paraId="05F37F20" w14:textId="2DD5D870" w:rsidR="000D43E8" w:rsidRPr="002C5E60" w:rsidRDefault="00EF4003" w:rsidP="00CD49C8">
            <w:pP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map</w:t>
            </w:r>
            <w:r w:rsidR="002C5E60" w:rsidRPr="002C5E60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6960A386" w14:textId="2B906AE8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3B6E2EA9" w14:textId="68AA6306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D00E137" w14:textId="7CAECA5B" w:rsidR="000D43E8" w:rsidRDefault="00EF4003" w:rsidP="00CD49C8">
            <w:pPr>
              <w:rPr>
                <w:rFonts w:hint="eastAsia"/>
              </w:rPr>
            </w:pPr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0D43E8" w14:paraId="131E5558" w14:textId="77777777" w:rsidTr="000D43E8">
        <w:tc>
          <w:tcPr>
            <w:tcW w:w="2072" w:type="dxa"/>
          </w:tcPr>
          <w:p w14:paraId="47A117EF" w14:textId="5B5EB79E" w:rsidR="000D43E8" w:rsidRPr="002C5E60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map</w:t>
            </w:r>
            <w:r w:rsidR="002C5E60"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Name</w:t>
            </w:r>
          </w:p>
        </w:tc>
        <w:tc>
          <w:tcPr>
            <w:tcW w:w="2072" w:type="dxa"/>
          </w:tcPr>
          <w:p w14:paraId="0A201673" w14:textId="74B67F98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0C09FF77" w14:textId="6BA5C6C0" w:rsidR="000D43E8" w:rsidRPr="002C5E60" w:rsidRDefault="002C5E6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2C5E60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769A28DB" w14:textId="77777777" w:rsidR="000D43E8" w:rsidRDefault="000D43E8" w:rsidP="00CD49C8">
            <w:pPr>
              <w:rPr>
                <w:rFonts w:hint="eastAsia"/>
              </w:rPr>
            </w:pPr>
          </w:p>
        </w:tc>
      </w:tr>
    </w:tbl>
    <w:p w14:paraId="3ED96A73" w14:textId="77777777" w:rsidR="000D43E8" w:rsidRDefault="000D43E8" w:rsidP="00CD49C8">
      <w:pPr>
        <w:rPr>
          <w:rFonts w:hint="eastAsia"/>
        </w:rPr>
      </w:pPr>
    </w:p>
    <w:p w14:paraId="011D1540" w14:textId="23BA6A97" w:rsidR="00B37A9C" w:rsidRDefault="00203883" w:rsidP="00CD49C8">
      <w:pPr>
        <w:rPr>
          <w:rFonts w:hint="eastAsia"/>
        </w:rPr>
      </w:pPr>
      <w:r>
        <w:lastRenderedPageBreak/>
        <w:t>area_</w:t>
      </w:r>
      <w:r w:rsidR="00B37A9C">
        <w:t>map</w:t>
      </w:r>
      <w:r w:rsidR="002C5E60">
        <w:rPr>
          <w:rFonts w:hint="eastAsia"/>
        </w:rPr>
        <w:t>（</w:t>
      </w:r>
      <w:r w:rsidR="007124C1">
        <w:rPr>
          <w:rFonts w:hint="eastAsia"/>
        </w:rPr>
        <w:t>坐标</w:t>
      </w:r>
      <w:r w:rsidR="00E70D44">
        <w:rPr>
          <w:rFonts w:hint="eastAsia"/>
        </w:rPr>
        <w:t>与</w:t>
      </w:r>
      <w:r w:rsidR="007124C1">
        <w:rPr>
          <w:rFonts w:hint="eastAsia"/>
        </w:rPr>
        <w:t>地形表</w:t>
      </w:r>
      <w:r w:rsidR="002C5E60"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37A9C" w14:paraId="367B3AC7" w14:textId="77777777" w:rsidTr="00B37A9C">
        <w:tc>
          <w:tcPr>
            <w:tcW w:w="2072" w:type="dxa"/>
          </w:tcPr>
          <w:p w14:paraId="4DD4DA5D" w14:textId="799261F4" w:rsidR="00B37A9C" w:rsidRDefault="00B37A9C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79C9F793" w14:textId="7FC4D3AF" w:rsidR="00B37A9C" w:rsidRDefault="00B37A9C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542BC1C8" w14:textId="3CF9DF21" w:rsidR="00B37A9C" w:rsidRDefault="00B37A9C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2DB5E768" w14:textId="77777777" w:rsidR="00B37A9C" w:rsidRDefault="00B37A9C" w:rsidP="00CD49C8"/>
        </w:tc>
      </w:tr>
      <w:tr w:rsidR="00B37A9C" w14:paraId="29688B1E" w14:textId="77777777" w:rsidTr="00B37A9C">
        <w:tc>
          <w:tcPr>
            <w:tcW w:w="2072" w:type="dxa"/>
          </w:tcPr>
          <w:p w14:paraId="308AAE66" w14:textId="3E36F337" w:rsidR="00B37A9C" w:rsidRPr="006E7BD4" w:rsidRDefault="00E6292B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ma</w:t>
            </w:r>
            <w:r w:rsidR="00B37A9C" w:rsidRPr="006E7BD4">
              <w:rPr>
                <w:rFonts w:asciiTheme="minorHAnsi" w:hAnsiTheme="minorHAnsi" w:cstheme="minorBidi"/>
                <w:kern w:val="2"/>
                <w:sz w:val="24"/>
                <w:szCs w:val="24"/>
              </w:rPr>
              <w:t>p_id</w:t>
            </w:r>
          </w:p>
        </w:tc>
        <w:tc>
          <w:tcPr>
            <w:tcW w:w="2072" w:type="dxa"/>
          </w:tcPr>
          <w:p w14:paraId="53514B2E" w14:textId="09FCBF84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70BE1287" w14:textId="404BE626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6D9B7AF" w14:textId="77777777" w:rsidR="00B37A9C" w:rsidRDefault="00B37A9C" w:rsidP="00CD49C8"/>
        </w:tc>
      </w:tr>
      <w:tr w:rsidR="00DB7162" w14:paraId="7BD222DA" w14:textId="77777777" w:rsidTr="00B37A9C">
        <w:tc>
          <w:tcPr>
            <w:tcW w:w="2072" w:type="dxa"/>
          </w:tcPr>
          <w:p w14:paraId="75266577" w14:textId="47900F83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area_id</w:t>
            </w:r>
          </w:p>
        </w:tc>
        <w:tc>
          <w:tcPr>
            <w:tcW w:w="2072" w:type="dxa"/>
          </w:tcPr>
          <w:p w14:paraId="5D0F70B4" w14:textId="615DC65D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34638794" w14:textId="57D46C28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6954F89A" w14:textId="61BD2A66" w:rsidR="00DB7162" w:rsidRDefault="00EF4003" w:rsidP="00CD49C8">
            <w:r w:rsidRP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Primary Key</w:t>
            </w:r>
          </w:p>
        </w:tc>
      </w:tr>
      <w:tr w:rsidR="00DB7162" w14:paraId="4BFB8F46" w14:textId="77777777" w:rsidTr="00B37A9C">
        <w:tc>
          <w:tcPr>
            <w:tcW w:w="2072" w:type="dxa"/>
          </w:tcPr>
          <w:p w14:paraId="6723EB89" w14:textId="0CB44E51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coordinate_x</w:t>
            </w:r>
          </w:p>
        </w:tc>
        <w:tc>
          <w:tcPr>
            <w:tcW w:w="2072" w:type="dxa"/>
          </w:tcPr>
          <w:p w14:paraId="680FC6C0" w14:textId="0E8B982E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4048A7BD" w14:textId="0B460EFB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3E57DE65" w14:textId="77777777" w:rsidR="00DB7162" w:rsidRDefault="00DB7162" w:rsidP="00CD49C8"/>
        </w:tc>
      </w:tr>
      <w:tr w:rsidR="00DB7162" w14:paraId="03CEB51B" w14:textId="77777777" w:rsidTr="00B37A9C">
        <w:tc>
          <w:tcPr>
            <w:tcW w:w="2072" w:type="dxa"/>
          </w:tcPr>
          <w:p w14:paraId="3A90C998" w14:textId="2C06738C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corrdinate_y</w:t>
            </w:r>
          </w:p>
        </w:tc>
        <w:tc>
          <w:tcPr>
            <w:tcW w:w="2072" w:type="dxa"/>
          </w:tcPr>
          <w:p w14:paraId="5F929B6B" w14:textId="1C59D9C8" w:rsidR="00DB7162" w:rsidRPr="00FA24C2" w:rsidRDefault="00DB7162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FA24C2">
              <w:rPr>
                <w:rFonts w:asciiTheme="minorHAnsi" w:hAnsiTheme="minorHAnsi" w:cstheme="minorBidi"/>
                <w:kern w:val="2"/>
                <w:sz w:val="24"/>
                <w:szCs w:val="24"/>
              </w:rPr>
              <w:t>double</w:t>
            </w:r>
          </w:p>
        </w:tc>
        <w:tc>
          <w:tcPr>
            <w:tcW w:w="2073" w:type="dxa"/>
          </w:tcPr>
          <w:p w14:paraId="1661317D" w14:textId="19B95B7F" w:rsidR="00DB7162" w:rsidRPr="00FA24C2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9B4452E" w14:textId="77777777" w:rsidR="00DB7162" w:rsidRDefault="00DB7162" w:rsidP="00CD49C8"/>
        </w:tc>
      </w:tr>
      <w:tr w:rsidR="00B37A9C" w14:paraId="40362541" w14:textId="77777777" w:rsidTr="00B37A9C">
        <w:tc>
          <w:tcPr>
            <w:tcW w:w="2072" w:type="dxa"/>
          </w:tcPr>
          <w:p w14:paraId="2AADCFDF" w14:textId="4CE096B0" w:rsidR="00B37A9C" w:rsidRPr="006E7BD4" w:rsidRDefault="00EF400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terrain</w:t>
            </w:r>
            <w:r w:rsidR="00B37A9C" w:rsidRPr="006E7BD4">
              <w:rPr>
                <w:rFonts w:asciiTheme="minorHAnsi" w:hAnsiTheme="minorHAnsi" w:cstheme="minorBidi"/>
                <w:kern w:val="2"/>
                <w:sz w:val="24"/>
                <w:szCs w:val="24"/>
              </w:rPr>
              <w:t>_</w:t>
            </w:r>
            <w:r w:rsidR="002209CB">
              <w:rPr>
                <w:rFonts w:asciiTheme="minorHAnsi" w:hAnsiTheme="minorHAnsi" w:cstheme="minorBidi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690C6CE9" w14:textId="76F7E655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</w:t>
            </w:r>
            <w:r w:rsidR="00EF4003">
              <w:rPr>
                <w:rFonts w:asciiTheme="minorHAnsi" w:hAnsiTheme="minorHAnsi" w:cstheme="minorBidi"/>
                <w:kern w:val="2"/>
                <w:sz w:val="24"/>
                <w:szCs w:val="24"/>
              </w:rPr>
              <w:t>0)</w:t>
            </w:r>
          </w:p>
        </w:tc>
        <w:tc>
          <w:tcPr>
            <w:tcW w:w="2073" w:type="dxa"/>
          </w:tcPr>
          <w:p w14:paraId="1CBB0AC0" w14:textId="2DCCC8A3" w:rsidR="00B37A9C" w:rsidRPr="009003C3" w:rsidRDefault="009003C3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9003C3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4E983500" w14:textId="77777777" w:rsidR="00B37A9C" w:rsidRDefault="00B37A9C" w:rsidP="00CD49C8"/>
        </w:tc>
      </w:tr>
      <w:tr w:rsidR="00800084" w14:paraId="4B8BC6F5" w14:textId="77777777" w:rsidTr="00B37A9C">
        <w:tc>
          <w:tcPr>
            <w:tcW w:w="2072" w:type="dxa"/>
          </w:tcPr>
          <w:p w14:paraId="2F9E91DE" w14:textId="3C802162" w:rsidR="00800084" w:rsidRPr="00800084" w:rsidRDefault="0097367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light</w:t>
            </w:r>
          </w:p>
        </w:tc>
        <w:tc>
          <w:tcPr>
            <w:tcW w:w="2072" w:type="dxa"/>
          </w:tcPr>
          <w:p w14:paraId="714EC364" w14:textId="1A8D9368" w:rsidR="00800084" w:rsidRPr="00800084" w:rsidRDefault="0097367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75AADA0C" w14:textId="445CB859" w:rsidR="00800084" w:rsidRPr="00800084" w:rsidRDefault="0097367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367BEEFA" w14:textId="77777777" w:rsidR="00800084" w:rsidRDefault="00800084" w:rsidP="00CD49C8">
            <w:bookmarkStart w:id="55" w:name="_GoBack"/>
            <w:bookmarkEnd w:id="55"/>
          </w:p>
        </w:tc>
      </w:tr>
    </w:tbl>
    <w:p w14:paraId="53C4E6A1" w14:textId="77777777" w:rsidR="00B37A9C" w:rsidRDefault="00B37A9C" w:rsidP="00CD49C8"/>
    <w:p w14:paraId="02D6AD6C" w14:textId="08623357" w:rsidR="008226D9" w:rsidRDefault="008226D9" w:rsidP="00CD49C8">
      <w:r>
        <w:t>terrain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226D9" w14:paraId="78CCF17A" w14:textId="77777777" w:rsidTr="008226D9">
        <w:tc>
          <w:tcPr>
            <w:tcW w:w="2072" w:type="dxa"/>
          </w:tcPr>
          <w:p w14:paraId="7E85EF37" w14:textId="6801DC29" w:rsidR="008226D9" w:rsidRDefault="008226D9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attribute</w:t>
            </w:r>
          </w:p>
        </w:tc>
        <w:tc>
          <w:tcPr>
            <w:tcW w:w="2072" w:type="dxa"/>
          </w:tcPr>
          <w:p w14:paraId="73370E42" w14:textId="2A680ABB" w:rsidR="008226D9" w:rsidRDefault="008226D9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type</w:t>
            </w:r>
          </w:p>
        </w:tc>
        <w:tc>
          <w:tcPr>
            <w:tcW w:w="2073" w:type="dxa"/>
          </w:tcPr>
          <w:p w14:paraId="222AEECB" w14:textId="747068BE" w:rsidR="008226D9" w:rsidRDefault="008226D9" w:rsidP="00CD49C8">
            <w:r w:rsidRPr="003C3208">
              <w:rPr>
                <w:rFonts w:asciiTheme="minorHAnsi" w:hAnsiTheme="minorHAnsi" w:cstheme="minorBidi"/>
                <w:kern w:val="2"/>
                <w:sz w:val="24"/>
                <w:szCs w:val="24"/>
              </w:rPr>
              <w:t>Not null</w:t>
            </w:r>
          </w:p>
        </w:tc>
        <w:tc>
          <w:tcPr>
            <w:tcW w:w="2073" w:type="dxa"/>
          </w:tcPr>
          <w:p w14:paraId="64179C1D" w14:textId="77777777" w:rsidR="008226D9" w:rsidRDefault="008226D9" w:rsidP="00CD49C8"/>
        </w:tc>
      </w:tr>
      <w:tr w:rsidR="008226D9" w14:paraId="4CBD4939" w14:textId="77777777" w:rsidTr="008226D9">
        <w:tc>
          <w:tcPr>
            <w:tcW w:w="2072" w:type="dxa"/>
          </w:tcPr>
          <w:p w14:paraId="6958D991" w14:textId="5A2AC736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terrain</w:t>
            </w:r>
            <w:r w:rsidRPr="006E7BD4">
              <w:rPr>
                <w:rFonts w:asciiTheme="minorHAnsi" w:hAnsiTheme="minorHAnsi" w:cstheme="minorBidi"/>
                <w:kern w:val="2"/>
                <w:sz w:val="24"/>
                <w:szCs w:val="24"/>
              </w:rPr>
              <w:t>_</w:t>
            </w: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id</w:t>
            </w:r>
          </w:p>
        </w:tc>
        <w:tc>
          <w:tcPr>
            <w:tcW w:w="2072" w:type="dxa"/>
          </w:tcPr>
          <w:p w14:paraId="109F8072" w14:textId="68B61284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520F570D" w14:textId="2BF1451F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318B6C0F" w14:textId="77777777" w:rsidR="008226D9" w:rsidRDefault="008226D9" w:rsidP="00CD49C8"/>
        </w:tc>
      </w:tr>
      <w:tr w:rsidR="008226D9" w14:paraId="2D422EBA" w14:textId="77777777" w:rsidTr="008226D9">
        <w:tc>
          <w:tcPr>
            <w:tcW w:w="2072" w:type="dxa"/>
          </w:tcPr>
          <w:p w14:paraId="14AEFE61" w14:textId="362947D9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terrain_Name</w:t>
            </w:r>
          </w:p>
        </w:tc>
        <w:tc>
          <w:tcPr>
            <w:tcW w:w="2072" w:type="dxa"/>
          </w:tcPr>
          <w:p w14:paraId="18618D95" w14:textId="1FF19D4F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varchar(50)</w:t>
            </w:r>
          </w:p>
        </w:tc>
        <w:tc>
          <w:tcPr>
            <w:tcW w:w="2073" w:type="dxa"/>
          </w:tcPr>
          <w:p w14:paraId="71814566" w14:textId="132C931A" w:rsidR="008226D9" w:rsidRPr="008C089D" w:rsidRDefault="00A110A7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8C089D"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075043B5" w14:textId="77777777" w:rsidR="008226D9" w:rsidRDefault="008226D9" w:rsidP="00CD49C8"/>
        </w:tc>
      </w:tr>
      <w:tr w:rsidR="00A110A7" w14:paraId="2559CBEA" w14:textId="77777777" w:rsidTr="008226D9">
        <w:tc>
          <w:tcPr>
            <w:tcW w:w="2072" w:type="dxa"/>
          </w:tcPr>
          <w:p w14:paraId="06E4FEE9" w14:textId="2B69A341" w:rsidR="00A110A7" w:rsidRPr="008C089D" w:rsidRDefault="00492CA0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move</w:t>
            </w:r>
          </w:p>
        </w:tc>
        <w:tc>
          <w:tcPr>
            <w:tcW w:w="2072" w:type="dxa"/>
          </w:tcPr>
          <w:p w14:paraId="1A13F73B" w14:textId="4C5C928C" w:rsidR="00A110A7" w:rsidRPr="008C089D" w:rsidRDefault="0080008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int</w:t>
            </w:r>
          </w:p>
        </w:tc>
        <w:tc>
          <w:tcPr>
            <w:tcW w:w="2073" w:type="dxa"/>
          </w:tcPr>
          <w:p w14:paraId="0B0049F6" w14:textId="166EF421" w:rsidR="00A110A7" w:rsidRPr="008C089D" w:rsidRDefault="00800084" w:rsidP="00CD49C8">
            <w:pPr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kern w:val="2"/>
                <w:sz w:val="24"/>
                <w:szCs w:val="24"/>
              </w:rPr>
              <w:t>yes</w:t>
            </w:r>
          </w:p>
        </w:tc>
        <w:tc>
          <w:tcPr>
            <w:tcW w:w="2073" w:type="dxa"/>
          </w:tcPr>
          <w:p w14:paraId="25220656" w14:textId="77777777" w:rsidR="00A110A7" w:rsidRDefault="00A110A7" w:rsidP="00CD49C8"/>
        </w:tc>
      </w:tr>
    </w:tbl>
    <w:p w14:paraId="00C7B472" w14:textId="77777777" w:rsidR="008226D9" w:rsidRPr="00CD49C8" w:rsidRDefault="008226D9" w:rsidP="00CD49C8"/>
    <w:p w14:paraId="60D8F7B2" w14:textId="77777777" w:rsidR="002439CD" w:rsidRDefault="002439CD" w:rsidP="002439CD">
      <w:pPr>
        <w:pStyle w:val="2"/>
      </w:pPr>
      <w:bookmarkStart w:id="56" w:name="_Toc512043452"/>
      <w:r>
        <w:lastRenderedPageBreak/>
        <w:t xml:space="preserve">3.8 </w:t>
      </w:r>
      <w:r>
        <w:t>适应性需求</w:t>
      </w:r>
      <w:bookmarkEnd w:id="56"/>
      <w:r>
        <w:t xml:space="preserve"> </w:t>
      </w:r>
    </w:p>
    <w:p w14:paraId="7EA3453F" w14:textId="77777777" w:rsidR="002439CD" w:rsidRDefault="002439CD" w:rsidP="002439CD">
      <w:pPr>
        <w:pStyle w:val="2"/>
      </w:pPr>
      <w:bookmarkStart w:id="57" w:name="_Toc512043453"/>
      <w:r>
        <w:t xml:space="preserve">3.9 </w:t>
      </w:r>
      <w:r>
        <w:t>保密性需求</w:t>
      </w:r>
      <w:bookmarkEnd w:id="57"/>
      <w:r>
        <w:t xml:space="preserve"> </w:t>
      </w:r>
    </w:p>
    <w:p w14:paraId="58A47D11" w14:textId="77777777" w:rsidR="002439CD" w:rsidRDefault="002439CD" w:rsidP="002439CD">
      <w:pPr>
        <w:pStyle w:val="2"/>
      </w:pPr>
      <w:bookmarkStart w:id="58" w:name="_Toc512043454"/>
      <w:r>
        <w:t xml:space="preserve">3.10 </w:t>
      </w:r>
      <w:r>
        <w:t>保密性和私密性需求</w:t>
      </w:r>
      <w:bookmarkEnd w:id="58"/>
      <w:r>
        <w:t xml:space="preserve"> </w:t>
      </w:r>
    </w:p>
    <w:p w14:paraId="395EE6B1" w14:textId="77777777" w:rsidR="002439CD" w:rsidRDefault="002439CD" w:rsidP="002439CD">
      <w:pPr>
        <w:pStyle w:val="2"/>
      </w:pPr>
      <w:bookmarkStart w:id="59" w:name="_Toc512043455"/>
      <w:r>
        <w:t xml:space="preserve">3.11 CSCI </w:t>
      </w:r>
      <w:r>
        <w:t>环境需求</w:t>
      </w:r>
      <w:bookmarkEnd w:id="59"/>
      <w:r>
        <w:t xml:space="preserve"> </w:t>
      </w:r>
    </w:p>
    <w:p w14:paraId="08C4F543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本条应指明有关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必须运行的环境的需求。例如，包括用于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运行的计算机硬件和操作系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统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其他有关计算机资源方面的需求在下条中描述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701C078" w14:textId="77777777" w:rsidR="002439CD" w:rsidRDefault="002439CD" w:rsidP="002439CD">
      <w:pPr>
        <w:pStyle w:val="2"/>
      </w:pPr>
      <w:bookmarkStart w:id="60" w:name="_Toc512043456"/>
      <w:r>
        <w:t xml:space="preserve">3.12 </w:t>
      </w:r>
      <w:r>
        <w:t>计算机资源需求</w:t>
      </w:r>
      <w:bookmarkEnd w:id="60"/>
      <w:r>
        <w:t xml:space="preserve"> </w:t>
      </w:r>
    </w:p>
    <w:p w14:paraId="694166C0" w14:textId="77777777" w:rsidR="002439CD" w:rsidRDefault="002439CD" w:rsidP="002439CD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urier" w:hAnsi="Courier" w:cs="Courier"/>
          <w:color w:val="000000"/>
          <w:kern w:val="0"/>
          <w:sz w:val="29"/>
          <w:szCs w:val="29"/>
        </w:rPr>
      </w:pPr>
      <w:r>
        <w:rPr>
          <w:rFonts w:ascii="Courier" w:hAnsi="Courier" w:cs="Courier"/>
          <w:color w:val="000000"/>
          <w:kern w:val="0"/>
          <w:sz w:val="29"/>
          <w:szCs w:val="29"/>
        </w:rPr>
        <w:t xml:space="preserve">  </w:t>
      </w:r>
      <w:r>
        <w:rPr>
          <w:rFonts w:ascii="Courier" w:hAnsi="Courier" w:cs="Courier"/>
          <w:color w:val="000000"/>
          <w:kern w:val="0"/>
          <w:sz w:val="29"/>
          <w:szCs w:val="29"/>
        </w:rPr>
        <w:t>本条应分以下各条进行描述。</w:t>
      </w:r>
    </w:p>
    <w:p w14:paraId="0D0FC592" w14:textId="77777777" w:rsidR="002439CD" w:rsidRDefault="002439CD" w:rsidP="002439CD">
      <w:pPr>
        <w:pStyle w:val="3"/>
      </w:pPr>
      <w:bookmarkStart w:id="61" w:name="_Toc512043457"/>
      <w:r>
        <w:t xml:space="preserve">3.12.1 </w:t>
      </w:r>
      <w:r>
        <w:t>计算机硬件需求</w:t>
      </w:r>
      <w:bookmarkEnd w:id="61"/>
      <w:r>
        <w:t xml:space="preserve"> </w:t>
      </w:r>
    </w:p>
    <w:p w14:paraId="311B2225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cSc1 </w:t>
      </w:r>
      <w:r>
        <w:rPr>
          <w:rFonts w:ascii="Times" w:hAnsi="Times" w:cs="Times"/>
          <w:color w:val="000000"/>
          <w:kern w:val="0"/>
          <w:sz w:val="29"/>
          <w:szCs w:val="29"/>
        </w:rPr>
        <w:t>使用的计算机硬件需求，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若适用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各类设备的数量、处理器、存储器、输入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输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出设备、辅助存储器、通信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网络设备和其他所需的设备的类型、大小、容量及其他所要求的特征。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78F9B071" w14:textId="77777777" w:rsidR="002439CD" w:rsidRDefault="002439CD" w:rsidP="002439CD">
      <w:pPr>
        <w:pStyle w:val="3"/>
      </w:pPr>
      <w:bookmarkStart w:id="62" w:name="_Toc512043458"/>
      <w:r>
        <w:t xml:space="preserve">3.12.2 </w:t>
      </w:r>
      <w:r>
        <w:t>计算机硬件资源利用需求</w:t>
      </w:r>
      <w:bookmarkEnd w:id="62"/>
      <w:r>
        <w:t xml:space="preserve"> </w:t>
      </w:r>
    </w:p>
    <w:p w14:paraId="1DF2D870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计算机硬件资源利用方面的需求，如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最大许可使用的处理器能力、存储器容量、输入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/</w:t>
      </w:r>
      <w:r>
        <w:rPr>
          <w:rFonts w:ascii="Times" w:hAnsi="Times" w:cs="Times"/>
          <w:color w:val="000000"/>
          <w:kern w:val="0"/>
          <w:sz w:val="29"/>
          <w:szCs w:val="29"/>
        </w:rPr>
        <w:t>输出设备能力、辅助存</w:t>
      </w:r>
      <w:r>
        <w:rPr>
          <w:rFonts w:ascii="Times" w:hAnsi="Times" w:cs="Times"/>
          <w:color w:val="000000"/>
          <w:kern w:val="0"/>
          <w:sz w:val="29"/>
          <w:szCs w:val="29"/>
        </w:rPr>
        <w:lastRenderedPageBreak/>
        <w:t>储器容量、通信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网络设备能力。描述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如每个计算机硬件资源能力的百分比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还包括测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量资源利用的条件。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865FE0F" w14:textId="77777777" w:rsidR="002439CD" w:rsidRDefault="002439CD" w:rsidP="002439CD">
      <w:pPr>
        <w:pStyle w:val="3"/>
      </w:pPr>
      <w:bookmarkStart w:id="63" w:name="_Toc512043459"/>
      <w:r>
        <w:t xml:space="preserve">3.12.3 </w:t>
      </w:r>
      <w:r>
        <w:t>计算机软件需求</w:t>
      </w:r>
      <w:bookmarkEnd w:id="63"/>
      <w:r>
        <w:t xml:space="preserve"> </w:t>
      </w:r>
    </w:p>
    <w:p w14:paraId="4BD02FDC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必须使用或引人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的计算机软件的需求，例如包括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操作系统、数据库管理系统、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通信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网络软件、实用软件、输入和设备模拟器、测试软件、生产用软件。必须提供每个软件项的正确名称、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版本、文档引用。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CC8DD6C" w14:textId="77777777" w:rsidR="002439CD" w:rsidRDefault="002439CD" w:rsidP="002439CD">
      <w:pPr>
        <w:pStyle w:val="3"/>
      </w:pPr>
      <w:bookmarkStart w:id="64" w:name="_Toc512043460"/>
      <w:r>
        <w:t xml:space="preserve">3.12.4 </w:t>
      </w:r>
      <w:r>
        <w:t>计算机通信需求</w:t>
      </w:r>
      <w:bookmarkEnd w:id="64"/>
      <w:r>
        <w:t xml:space="preserve"> </w:t>
      </w:r>
    </w:p>
    <w:p w14:paraId="10E32B30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本条应描述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必须使用的计算机通信方面的需求，例如包括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连接的地理位置、配置和网络拓扑结构、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传输技术、数据传输速率、网关、要求的系统使用时间、传送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接收数据的类型和容量、传送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接收</w:t>
      </w:r>
      <w:r>
        <w:rPr>
          <w:rFonts w:ascii="Times" w:hAnsi="Times" w:cs="Times"/>
          <w:color w:val="000000"/>
          <w:kern w:val="0"/>
          <w:sz w:val="29"/>
          <w:szCs w:val="29"/>
        </w:rPr>
        <w:t>/</w:t>
      </w:r>
      <w:r>
        <w:rPr>
          <w:rFonts w:ascii="Times" w:hAnsi="Times" w:cs="Times"/>
          <w:color w:val="000000"/>
          <w:kern w:val="0"/>
          <w:sz w:val="29"/>
          <w:szCs w:val="29"/>
        </w:rPr>
        <w:t>响应的时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间限制、数据的峰值、诊断功能。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75FC97B1" w14:textId="77777777" w:rsidR="002439CD" w:rsidRDefault="002439CD" w:rsidP="002439CD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GB/T 8567-2006</w:t>
      </w:r>
      <w:r>
        <w:rPr>
          <w:rFonts w:ascii="Times" w:hAnsi="Times" w:cs="Times"/>
          <w:color w:val="000000"/>
          <w:kern w:val="0"/>
        </w:rPr>
        <w:t>《</w:t>
      </w:r>
      <w:r>
        <w:rPr>
          <w:rFonts w:ascii="Times" w:hAnsi="Times" w:cs="Times"/>
          <w:color w:val="000000"/>
          <w:kern w:val="0"/>
          <w:sz w:val="29"/>
          <w:szCs w:val="29"/>
        </w:rPr>
        <w:t>计算机软件文档编制规范》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76545789" w14:textId="77777777" w:rsidR="002439CD" w:rsidRDefault="002439CD" w:rsidP="002439CD">
      <w:pPr>
        <w:pStyle w:val="2"/>
      </w:pPr>
      <w:bookmarkStart w:id="65" w:name="_Toc512043461"/>
      <w:r>
        <w:t xml:space="preserve">3.13 </w:t>
      </w:r>
      <w:r>
        <w:t>软件质量因素</w:t>
      </w:r>
      <w:bookmarkEnd w:id="65"/>
      <w:r>
        <w:t xml:space="preserve"> </w:t>
      </w:r>
    </w:p>
    <w:p w14:paraId="1CAF14E3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本条应描述合同中标识的或从更高层次规格说明派生出来的对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的软件质量方面的需求，例如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包括有关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的功能性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实现全部所需功能的能力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、可靠性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产生正确、一致结果的能力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、可维护性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易于更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正的能力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、可用性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需要时进行访间和操作的能力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、灵活性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易于适应需求变化的能力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、可移植性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</w:t>
      </w:r>
      <w:r>
        <w:rPr>
          <w:rFonts w:ascii="Times" w:hAnsi="Times" w:cs="Times"/>
          <w:color w:val="000000"/>
          <w:kern w:val="0"/>
          <w:sz w:val="29"/>
          <w:szCs w:val="29"/>
        </w:rPr>
        <w:lastRenderedPageBreak/>
        <w:t>修改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以适应新环境的能力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、可重用性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可被多个应用使用的能力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、可测试性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易于充分测试的能力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、易用性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易于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学习和使用的能力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以及其他属性的定量需求。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03C11485" w14:textId="77777777" w:rsidR="002439CD" w:rsidRDefault="002439CD" w:rsidP="002439CD">
      <w:pPr>
        <w:pStyle w:val="2"/>
      </w:pPr>
      <w:bookmarkStart w:id="66" w:name="_Toc512043462"/>
      <w:r>
        <w:t xml:space="preserve">3.14 </w:t>
      </w:r>
      <w:r>
        <w:t>设计和实现的约束</w:t>
      </w:r>
      <w:bookmarkEnd w:id="66"/>
      <w:r>
        <w:t xml:space="preserve"> </w:t>
      </w:r>
    </w:p>
    <w:p w14:paraId="213CF3CE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若有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本条应描述约束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设计和实现的那些需求。这些需求可引用适当的标准和规范。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  <w:r>
        <w:rPr>
          <w:rFonts w:ascii="Times" w:hAnsi="Times" w:cs="Times"/>
          <w:color w:val="000000"/>
          <w:kern w:val="0"/>
          <w:sz w:val="29"/>
          <w:szCs w:val="29"/>
        </w:rPr>
        <w:t>例如需求包括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>
        <w:rPr>
          <w:rFonts w:ascii="Times" w:hAnsi="Times" w:cs="Times"/>
          <w:color w:val="000000"/>
          <w:kern w:val="0"/>
          <w:sz w:val="29"/>
          <w:szCs w:val="29"/>
        </w:rPr>
        <w:t>a.</w:t>
      </w:r>
      <w:r>
        <w:rPr>
          <w:rFonts w:ascii="Times" w:hAnsi="Times" w:cs="Times"/>
          <w:color w:val="000000"/>
          <w:kern w:val="0"/>
          <w:sz w:val="29"/>
          <w:szCs w:val="29"/>
        </w:rPr>
        <w:t>特殊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CSCI </w:t>
      </w:r>
      <w:r>
        <w:rPr>
          <w:rFonts w:ascii="Times" w:hAnsi="Times" w:cs="Times"/>
          <w:color w:val="000000"/>
          <w:kern w:val="0"/>
          <w:sz w:val="29"/>
          <w:szCs w:val="29"/>
        </w:rPr>
        <w:t>体系结构的使用或体系结构方面的需求，例如</w:t>
      </w:r>
      <w:r>
        <w:rPr>
          <w:rFonts w:ascii="Times" w:hAnsi="Times" w:cs="Times"/>
          <w:color w:val="000000"/>
          <w:kern w:val="0"/>
          <w:sz w:val="29"/>
          <w:szCs w:val="29"/>
        </w:rPr>
        <w:t>:</w:t>
      </w:r>
      <w:r>
        <w:rPr>
          <w:rFonts w:ascii="Times" w:hAnsi="Times" w:cs="Times"/>
          <w:color w:val="000000"/>
          <w:kern w:val="0"/>
          <w:sz w:val="29"/>
          <w:szCs w:val="29"/>
        </w:rPr>
        <w:t>需要的数据库和其他软件配置项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标准部件、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3A61F63C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现有的部件的使用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需方提供的资源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设备、信息、软件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 b.</w:t>
      </w:r>
      <w:r>
        <w:rPr>
          <w:rFonts w:ascii="Times" w:hAnsi="Times" w:cs="Times"/>
          <w:color w:val="000000"/>
          <w:kern w:val="0"/>
          <w:sz w:val="29"/>
          <w:szCs w:val="29"/>
        </w:rPr>
        <w:t>特殊设计或实现标准的使用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特殊数据标准的使用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</w:t>
      </w:r>
      <w:r>
        <w:rPr>
          <w:rFonts w:ascii="Times" w:hAnsi="Times" w:cs="Times"/>
          <w:color w:val="000000"/>
          <w:kern w:val="0"/>
          <w:sz w:val="29"/>
          <w:szCs w:val="29"/>
        </w:rPr>
        <w:t>特殊编程语言的使用</w:t>
      </w:r>
      <w:r>
        <w:rPr>
          <w:rFonts w:ascii="Times" w:hAnsi="Times" w:cs="Times"/>
          <w:color w:val="000000"/>
          <w:kern w:val="0"/>
          <w:sz w:val="29"/>
          <w:szCs w:val="29"/>
        </w:rPr>
        <w:t>; c.</w:t>
      </w:r>
      <w:r>
        <w:rPr>
          <w:rFonts w:ascii="Times" w:hAnsi="Times" w:cs="Times"/>
          <w:color w:val="000000"/>
          <w:kern w:val="0"/>
          <w:sz w:val="29"/>
          <w:szCs w:val="29"/>
        </w:rPr>
        <w:t>为支持在技术、风险或任务等方面预期的增长和变更区域，必须提供的灵活性和可扩展性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. </w:t>
      </w:r>
    </w:p>
    <w:p w14:paraId="5B3031D0" w14:textId="77777777" w:rsidR="002439CD" w:rsidRDefault="002439CD" w:rsidP="002439CD">
      <w:pPr>
        <w:pStyle w:val="2"/>
      </w:pPr>
      <w:bookmarkStart w:id="67" w:name="_Toc512043463"/>
      <w:r>
        <w:t xml:space="preserve">3.15 </w:t>
      </w:r>
      <w:r>
        <w:t>数据</w:t>
      </w:r>
      <w:bookmarkEnd w:id="67"/>
      <w:r>
        <w:t xml:space="preserve"> </w:t>
      </w:r>
    </w:p>
    <w:p w14:paraId="62F3E67B" w14:textId="77777777" w:rsidR="002439CD" w:rsidRDefault="002439CD" w:rsidP="002439C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29"/>
          <w:szCs w:val="29"/>
        </w:rPr>
        <w:t>说明本系统的输入、输出数据及数据管理能力方面的要求</w:t>
      </w:r>
      <w:r>
        <w:rPr>
          <w:rFonts w:ascii="Times" w:hAnsi="Times" w:cs="Times"/>
          <w:color w:val="000000"/>
          <w:kern w:val="0"/>
          <w:sz w:val="29"/>
          <w:szCs w:val="29"/>
        </w:rPr>
        <w:t>(</w:t>
      </w:r>
      <w:r>
        <w:rPr>
          <w:rFonts w:ascii="Times" w:hAnsi="Times" w:cs="Times"/>
          <w:color w:val="000000"/>
          <w:kern w:val="0"/>
          <w:sz w:val="29"/>
          <w:szCs w:val="29"/>
        </w:rPr>
        <w:t>处理量、数据量</w:t>
      </w:r>
      <w:r>
        <w:rPr>
          <w:rFonts w:ascii="Times" w:hAnsi="Times" w:cs="Times"/>
          <w:color w:val="000000"/>
          <w:kern w:val="0"/>
          <w:sz w:val="29"/>
          <w:szCs w:val="29"/>
        </w:rPr>
        <w:t>)</w:t>
      </w:r>
      <w:r>
        <w:rPr>
          <w:rFonts w:ascii="Times" w:hAnsi="Times" w:cs="Times"/>
          <w:color w:val="000000"/>
          <w:kern w:val="0"/>
          <w:sz w:val="29"/>
          <w:szCs w:val="29"/>
        </w:rPr>
        <w:t>。</w:t>
      </w:r>
      <w:r>
        <w:rPr>
          <w:rFonts w:ascii="Times" w:hAnsi="Times" w:cs="Times"/>
          <w:color w:val="000000"/>
          <w:kern w:val="0"/>
          <w:sz w:val="29"/>
          <w:szCs w:val="29"/>
        </w:rPr>
        <w:t xml:space="preserve"> </w:t>
      </w:r>
    </w:p>
    <w:p w14:paraId="6B098A59" w14:textId="2EA29537" w:rsidR="00547605" w:rsidRPr="00547605" w:rsidRDefault="00020C87" w:rsidP="0052079C">
      <w:pPr>
        <w:pStyle w:val="3"/>
      </w:pPr>
      <w:bookmarkStart w:id="68" w:name="_Toc512043464"/>
      <w:r>
        <w:rPr>
          <w:rFonts w:hint="eastAsia"/>
        </w:rPr>
        <w:lastRenderedPageBreak/>
        <w:t>3.15</w:t>
      </w:r>
      <w:r w:rsidR="000D3667">
        <w:t>.1</w:t>
      </w:r>
      <w:r w:rsidR="0052079C">
        <w:rPr>
          <w:rFonts w:hint="eastAsia"/>
        </w:rPr>
        <w:t>数据规范化</w:t>
      </w:r>
      <w:bookmarkEnd w:id="68"/>
    </w:p>
    <w:p w14:paraId="41DDE86E" w14:textId="77777777" w:rsidR="002439CD" w:rsidRDefault="002439CD" w:rsidP="002439CD">
      <w:pPr>
        <w:pStyle w:val="2"/>
      </w:pPr>
      <w:bookmarkStart w:id="69" w:name="_Toc512043465"/>
      <w:r>
        <w:t xml:space="preserve">3.16 </w:t>
      </w:r>
      <w:r>
        <w:t>操作</w:t>
      </w:r>
      <w:bookmarkEnd w:id="69"/>
      <w:r>
        <w:t xml:space="preserve"> </w:t>
      </w:r>
    </w:p>
    <w:p w14:paraId="792AA571" w14:textId="77777777" w:rsidR="002439CD" w:rsidRDefault="002439CD" w:rsidP="002439CD">
      <w:pPr>
        <w:pStyle w:val="2"/>
      </w:pPr>
      <w:bookmarkStart w:id="70" w:name="_Toc512043466"/>
      <w:r>
        <w:t xml:space="preserve">3.17 </w:t>
      </w:r>
      <w:r>
        <w:t>故障处理</w:t>
      </w:r>
      <w:bookmarkEnd w:id="70"/>
      <w:r>
        <w:t xml:space="preserve"> </w:t>
      </w:r>
    </w:p>
    <w:p w14:paraId="7419C5F3" w14:textId="77777777" w:rsidR="002439CD" w:rsidRDefault="002439CD" w:rsidP="002439CD">
      <w:pPr>
        <w:pStyle w:val="2"/>
      </w:pPr>
      <w:bookmarkStart w:id="71" w:name="_Toc512043467"/>
      <w:r>
        <w:t xml:space="preserve">3.18 </w:t>
      </w:r>
      <w:r>
        <w:t>算法说明</w:t>
      </w:r>
      <w:bookmarkEnd w:id="71"/>
      <w:r>
        <w:t xml:space="preserve"> </w:t>
      </w:r>
    </w:p>
    <w:p w14:paraId="1BCBFCAE" w14:textId="77777777" w:rsidR="002439CD" w:rsidRDefault="002439CD" w:rsidP="002439CD">
      <w:pPr>
        <w:pStyle w:val="2"/>
      </w:pPr>
      <w:bookmarkStart w:id="72" w:name="_Toc512043468"/>
      <w:r>
        <w:t xml:space="preserve">3.19 </w:t>
      </w:r>
      <w:r>
        <w:t>有关人员需求</w:t>
      </w:r>
      <w:bookmarkEnd w:id="72"/>
      <w:r>
        <w:t xml:space="preserve"> </w:t>
      </w:r>
    </w:p>
    <w:p w14:paraId="7BA96D5C" w14:textId="77777777" w:rsidR="002439CD" w:rsidRDefault="002439CD" w:rsidP="002439CD">
      <w:pPr>
        <w:pStyle w:val="2"/>
      </w:pPr>
      <w:bookmarkStart w:id="73" w:name="_Toc512043469"/>
      <w:r>
        <w:t xml:space="preserve">3.20 </w:t>
      </w:r>
      <w:r>
        <w:t>有关培训需求</w:t>
      </w:r>
      <w:bookmarkEnd w:id="73"/>
      <w:r>
        <w:t xml:space="preserve"> </w:t>
      </w:r>
    </w:p>
    <w:p w14:paraId="2DD54D92" w14:textId="77777777" w:rsidR="002439CD" w:rsidRDefault="002439CD" w:rsidP="002439CD">
      <w:pPr>
        <w:pStyle w:val="2"/>
      </w:pPr>
      <w:bookmarkStart w:id="74" w:name="_Toc512043470"/>
      <w:r>
        <w:t xml:space="preserve">3.21 </w:t>
      </w:r>
      <w:r>
        <w:t>有关后勤需求</w:t>
      </w:r>
      <w:bookmarkEnd w:id="74"/>
      <w:r>
        <w:t xml:space="preserve"> </w:t>
      </w:r>
    </w:p>
    <w:p w14:paraId="6B0DAA49" w14:textId="77777777" w:rsidR="002439CD" w:rsidRDefault="002439CD" w:rsidP="002439CD">
      <w:pPr>
        <w:pStyle w:val="2"/>
      </w:pPr>
      <w:bookmarkStart w:id="75" w:name="_Toc512043471"/>
      <w:r>
        <w:t xml:space="preserve">3.22 </w:t>
      </w:r>
      <w:r>
        <w:t>其他需求</w:t>
      </w:r>
      <w:bookmarkEnd w:id="75"/>
      <w:r>
        <w:t xml:space="preserve"> </w:t>
      </w:r>
    </w:p>
    <w:p w14:paraId="064AA0F8" w14:textId="77777777" w:rsidR="002439CD" w:rsidRDefault="002439CD" w:rsidP="002439CD">
      <w:pPr>
        <w:pStyle w:val="2"/>
      </w:pPr>
      <w:bookmarkStart w:id="76" w:name="_Toc512043472"/>
      <w:r>
        <w:t xml:space="preserve">3.23 </w:t>
      </w:r>
      <w:r>
        <w:t>包装需求</w:t>
      </w:r>
      <w:bookmarkEnd w:id="76"/>
      <w:r>
        <w:t xml:space="preserve"> </w:t>
      </w:r>
    </w:p>
    <w:p w14:paraId="780DF3AD" w14:textId="77777777" w:rsidR="002439CD" w:rsidRDefault="002439CD" w:rsidP="002439CD">
      <w:pPr>
        <w:pStyle w:val="2"/>
      </w:pPr>
      <w:bookmarkStart w:id="77" w:name="_Toc512043473"/>
      <w:r>
        <w:t xml:space="preserve">3.24 </w:t>
      </w:r>
      <w:r>
        <w:t>需求的优先次序和关键程度</w:t>
      </w:r>
      <w:bookmarkEnd w:id="77"/>
      <w:r>
        <w:t xml:space="preserve"> </w:t>
      </w:r>
    </w:p>
    <w:p w14:paraId="657CFFBB" w14:textId="51267D8A" w:rsidR="00526F80" w:rsidRPr="00526F80" w:rsidRDefault="00526F80" w:rsidP="00526F80">
      <w:pPr>
        <w:pStyle w:val="2"/>
      </w:pPr>
      <w:bookmarkStart w:id="78" w:name="_Toc512043474"/>
      <w:r>
        <w:rPr>
          <w:rFonts w:hint="eastAsia"/>
        </w:rPr>
        <w:t xml:space="preserve">3.25 </w:t>
      </w:r>
      <w:r>
        <w:rPr>
          <w:rFonts w:hint="eastAsia"/>
        </w:rPr>
        <w:t>验证软件需求</w:t>
      </w:r>
      <w:bookmarkEnd w:id="78"/>
    </w:p>
    <w:p w14:paraId="776E4587" w14:textId="67C3DE44" w:rsidR="008F24D0" w:rsidRDefault="008F24D0" w:rsidP="008F24D0">
      <w:pPr>
        <w:pStyle w:val="1"/>
      </w:pPr>
      <w:bookmarkStart w:id="79" w:name="_Toc512043475"/>
      <w:r>
        <w:rPr>
          <w:rFonts w:hint="eastAsia"/>
        </w:rPr>
        <w:t xml:space="preserve">4 </w:t>
      </w:r>
      <w:r w:rsidR="0052079C">
        <w:rPr>
          <w:rFonts w:hint="eastAsia"/>
        </w:rPr>
        <w:t>系统逻辑模型</w:t>
      </w:r>
      <w:bookmarkEnd w:id="79"/>
    </w:p>
    <w:p w14:paraId="466E1163" w14:textId="433420DC" w:rsidR="0052079C" w:rsidRDefault="0052079C" w:rsidP="0052079C">
      <w:pPr>
        <w:pStyle w:val="2"/>
      </w:pPr>
      <w:bookmarkStart w:id="80" w:name="_Toc512043476"/>
      <w:r>
        <w:rPr>
          <w:rFonts w:hint="eastAsia"/>
        </w:rPr>
        <w:t>4.1</w:t>
      </w:r>
      <w:r>
        <w:rPr>
          <w:rFonts w:hint="eastAsia"/>
        </w:rPr>
        <w:t>实体联系图</w:t>
      </w:r>
      <w:bookmarkEnd w:id="80"/>
    </w:p>
    <w:p w14:paraId="41DD682C" w14:textId="1057F4AB" w:rsidR="0052079C" w:rsidRDefault="0052079C" w:rsidP="0052079C">
      <w:pPr>
        <w:pStyle w:val="2"/>
      </w:pPr>
      <w:bookmarkStart w:id="81" w:name="_Toc512043477"/>
      <w:r>
        <w:rPr>
          <w:rFonts w:hint="eastAsia"/>
        </w:rPr>
        <w:t>4.2</w:t>
      </w:r>
      <w:r>
        <w:rPr>
          <w:rFonts w:hint="eastAsia"/>
        </w:rPr>
        <w:t>状态转换图</w:t>
      </w:r>
      <w:bookmarkEnd w:id="81"/>
    </w:p>
    <w:p w14:paraId="19520683" w14:textId="2DA3F1F1" w:rsidR="0052079C" w:rsidRPr="0052079C" w:rsidRDefault="0052079C" w:rsidP="0052079C">
      <w:pPr>
        <w:pStyle w:val="2"/>
      </w:pPr>
      <w:bookmarkStart w:id="82" w:name="_Toc512043478"/>
      <w:r>
        <w:rPr>
          <w:rFonts w:hint="eastAsia"/>
        </w:rPr>
        <w:t>4.3</w:t>
      </w:r>
      <w:r>
        <w:rPr>
          <w:rFonts w:hint="eastAsia"/>
        </w:rPr>
        <w:t>数据字典</w:t>
      </w:r>
      <w:bookmarkEnd w:id="82"/>
    </w:p>
    <w:p w14:paraId="48DCB460" w14:textId="56009C5E" w:rsidR="003D1D23" w:rsidRPr="003D1D23" w:rsidRDefault="003D1D23" w:rsidP="003D1D23">
      <w:pPr>
        <w:pStyle w:val="1"/>
      </w:pPr>
      <w:bookmarkStart w:id="83" w:name="_Toc512043479"/>
      <w:r>
        <w:rPr>
          <w:rFonts w:hint="eastAsia"/>
        </w:rPr>
        <w:lastRenderedPageBreak/>
        <w:t xml:space="preserve">5 </w:t>
      </w:r>
      <w:r>
        <w:rPr>
          <w:rFonts w:hint="eastAsia"/>
        </w:rPr>
        <w:t>层次方框图</w:t>
      </w:r>
      <w:bookmarkEnd w:id="83"/>
    </w:p>
    <w:p w14:paraId="0FAD7B4A" w14:textId="0D5F716B" w:rsidR="00080CE3" w:rsidRPr="00080CE3" w:rsidRDefault="003D1D23" w:rsidP="00080CE3">
      <w:pPr>
        <w:pStyle w:val="1"/>
      </w:pPr>
      <w:bookmarkStart w:id="84" w:name="_Toc512043480"/>
      <w:r>
        <w:rPr>
          <w:rFonts w:hint="eastAsia"/>
        </w:rPr>
        <w:t xml:space="preserve">6 </w:t>
      </w:r>
      <w:r>
        <w:rPr>
          <w:rFonts w:hint="eastAsia"/>
        </w:rPr>
        <w:t>输入输出图（</w:t>
      </w:r>
      <w:r>
        <w:rPr>
          <w:rFonts w:hint="eastAsia"/>
        </w:rPr>
        <w:t>IPO</w:t>
      </w:r>
      <w:r>
        <w:rPr>
          <w:rFonts w:hint="eastAsia"/>
        </w:rPr>
        <w:t>图）</w:t>
      </w:r>
      <w:bookmarkEnd w:id="84"/>
    </w:p>
    <w:p w14:paraId="00DFE9B4" w14:textId="3B52D129" w:rsidR="00080CE3" w:rsidRDefault="00080CE3" w:rsidP="008F24D0">
      <w:pPr>
        <w:pStyle w:val="1"/>
      </w:pPr>
      <w:bookmarkStart w:id="85" w:name="_Toc512043481"/>
      <w:r>
        <w:rPr>
          <w:rFonts w:hint="eastAsia"/>
        </w:rPr>
        <w:t xml:space="preserve">7 </w:t>
      </w:r>
      <w:r>
        <w:rPr>
          <w:rFonts w:hint="eastAsia"/>
        </w:rPr>
        <w:t>与用户沟通获取需求的方法</w:t>
      </w:r>
      <w:bookmarkEnd w:id="85"/>
    </w:p>
    <w:p w14:paraId="4A4A2CC8" w14:textId="69C020D9" w:rsidR="002439CD" w:rsidRDefault="00080CE3" w:rsidP="008F24D0">
      <w:pPr>
        <w:pStyle w:val="1"/>
      </w:pPr>
      <w:bookmarkStart w:id="86" w:name="_Toc512043482"/>
      <w:r>
        <w:t>8</w:t>
      </w:r>
      <w:r w:rsidR="002439CD">
        <w:t xml:space="preserve"> </w:t>
      </w:r>
      <w:r w:rsidR="002439CD">
        <w:t>合格性规定</w:t>
      </w:r>
      <w:bookmarkEnd w:id="86"/>
      <w:r w:rsidR="002439CD">
        <w:t xml:space="preserve"> </w:t>
      </w:r>
    </w:p>
    <w:p w14:paraId="1AA4D517" w14:textId="77455030" w:rsidR="002439CD" w:rsidRDefault="00080CE3" w:rsidP="002439CD">
      <w:pPr>
        <w:pStyle w:val="1"/>
      </w:pPr>
      <w:bookmarkStart w:id="87" w:name="_Toc512043483"/>
      <w:r>
        <w:t>9</w:t>
      </w:r>
      <w:r w:rsidR="002439CD">
        <w:t xml:space="preserve"> </w:t>
      </w:r>
      <w:r w:rsidR="002439CD">
        <w:t>需求可追踪性</w:t>
      </w:r>
      <w:bookmarkEnd w:id="87"/>
      <w:r w:rsidR="002439CD">
        <w:t xml:space="preserve"> </w:t>
      </w:r>
    </w:p>
    <w:p w14:paraId="408FA46E" w14:textId="6EB66AEE" w:rsidR="002439CD" w:rsidRDefault="00080CE3" w:rsidP="002439CD">
      <w:pPr>
        <w:pStyle w:val="1"/>
      </w:pPr>
      <w:bookmarkStart w:id="88" w:name="_Toc512043484"/>
      <w:r>
        <w:t>10</w:t>
      </w:r>
      <w:r w:rsidR="002439CD">
        <w:t xml:space="preserve"> </w:t>
      </w:r>
      <w:r w:rsidR="002439CD">
        <w:t>尚未解决的问题</w:t>
      </w:r>
      <w:bookmarkEnd w:id="88"/>
      <w:r w:rsidR="002439CD">
        <w:t xml:space="preserve"> </w:t>
      </w:r>
    </w:p>
    <w:p w14:paraId="61A3D7F7" w14:textId="63F8AE06" w:rsidR="002439CD" w:rsidRDefault="00080CE3" w:rsidP="002439CD">
      <w:pPr>
        <w:pStyle w:val="1"/>
      </w:pPr>
      <w:bookmarkStart w:id="89" w:name="_Toc512043485"/>
      <w:r>
        <w:t>11</w:t>
      </w:r>
      <w:r w:rsidR="002439CD">
        <w:t xml:space="preserve"> </w:t>
      </w:r>
      <w:r w:rsidR="002439CD">
        <w:t>注解</w:t>
      </w:r>
      <w:bookmarkEnd w:id="89"/>
      <w:r w:rsidR="002439CD">
        <w:t xml:space="preserve"> </w:t>
      </w:r>
    </w:p>
    <w:p w14:paraId="65A10DEC" w14:textId="77777777" w:rsidR="002439CD" w:rsidRDefault="002439CD" w:rsidP="002439CD">
      <w:pPr>
        <w:pStyle w:val="1"/>
      </w:pPr>
      <w:bookmarkStart w:id="90" w:name="_Toc512043486"/>
      <w:r>
        <w:t>附录</w:t>
      </w:r>
      <w:bookmarkEnd w:id="90"/>
      <w:r>
        <w:t xml:space="preserve"> </w:t>
      </w:r>
    </w:p>
    <w:p w14:paraId="6EA005DA" w14:textId="77777777" w:rsidR="002439CD" w:rsidRDefault="002439CD"/>
    <w:p w14:paraId="0C0D6459" w14:textId="77777777" w:rsidR="002439CD" w:rsidRDefault="002439CD"/>
    <w:p w14:paraId="78CF7063" w14:textId="77777777" w:rsidR="002439CD" w:rsidRDefault="002439CD"/>
    <w:p w14:paraId="49177FCC" w14:textId="77777777" w:rsidR="002439CD" w:rsidRDefault="002439CD"/>
    <w:p w14:paraId="258E9C70" w14:textId="77777777" w:rsidR="002439CD" w:rsidRDefault="002439CD"/>
    <w:p w14:paraId="6B143AAB" w14:textId="77777777" w:rsidR="002439CD" w:rsidRDefault="002439CD"/>
    <w:sectPr w:rsidR="002439CD" w:rsidSect="003E63AC"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4CB0B" w14:textId="77777777" w:rsidR="009B3F20" w:rsidRDefault="009B3F20" w:rsidP="007C390D">
      <w:r>
        <w:separator/>
      </w:r>
    </w:p>
  </w:endnote>
  <w:endnote w:type="continuationSeparator" w:id="0">
    <w:p w14:paraId="298CA06B" w14:textId="77777777" w:rsidR="009B3F20" w:rsidRDefault="009B3F20" w:rsidP="007C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FFB5" w14:textId="7AAD2968" w:rsidR="007046C6" w:rsidRDefault="007046C6" w:rsidP="007C390D">
    <w:pPr>
      <w:pStyle w:val="a5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973674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BF483" w14:textId="77777777" w:rsidR="009B3F20" w:rsidRDefault="009B3F20" w:rsidP="007C390D">
      <w:r>
        <w:separator/>
      </w:r>
    </w:p>
  </w:footnote>
  <w:footnote w:type="continuationSeparator" w:id="0">
    <w:p w14:paraId="2F17D853" w14:textId="77777777" w:rsidR="009B3F20" w:rsidRDefault="009B3F20" w:rsidP="007C3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A4D9A"/>
    <w:multiLevelType w:val="multilevel"/>
    <w:tmpl w:val="09CA4D9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771559"/>
    <w:multiLevelType w:val="multilevel"/>
    <w:tmpl w:val="C8D07DA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B43E9C"/>
    <w:multiLevelType w:val="hybridMultilevel"/>
    <w:tmpl w:val="CDAE44D4"/>
    <w:lvl w:ilvl="0" w:tplc="D2A8329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775587"/>
    <w:multiLevelType w:val="multilevel"/>
    <w:tmpl w:val="C8D07DA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35"/>
    <w:rsid w:val="00020C87"/>
    <w:rsid w:val="000373C4"/>
    <w:rsid w:val="000416E2"/>
    <w:rsid w:val="00045689"/>
    <w:rsid w:val="000523C2"/>
    <w:rsid w:val="00064D93"/>
    <w:rsid w:val="00080846"/>
    <w:rsid w:val="00080CE3"/>
    <w:rsid w:val="000B2E3B"/>
    <w:rsid w:val="000B52F4"/>
    <w:rsid w:val="000C302F"/>
    <w:rsid w:val="000C5135"/>
    <w:rsid w:val="000D3667"/>
    <w:rsid w:val="000D43E8"/>
    <w:rsid w:val="000D7DC8"/>
    <w:rsid w:val="000E4C25"/>
    <w:rsid w:val="000F6B3F"/>
    <w:rsid w:val="00106C24"/>
    <w:rsid w:val="00120654"/>
    <w:rsid w:val="001276F6"/>
    <w:rsid w:val="00141DAC"/>
    <w:rsid w:val="001431CA"/>
    <w:rsid w:val="00152AF1"/>
    <w:rsid w:val="00155968"/>
    <w:rsid w:val="001921E5"/>
    <w:rsid w:val="001B25F7"/>
    <w:rsid w:val="001B6BA1"/>
    <w:rsid w:val="001D13DA"/>
    <w:rsid w:val="001D212C"/>
    <w:rsid w:val="001D2D8F"/>
    <w:rsid w:val="001F5865"/>
    <w:rsid w:val="00203883"/>
    <w:rsid w:val="00212C0F"/>
    <w:rsid w:val="00213891"/>
    <w:rsid w:val="002148B5"/>
    <w:rsid w:val="002209CB"/>
    <w:rsid w:val="00232001"/>
    <w:rsid w:val="00242A3E"/>
    <w:rsid w:val="002439CD"/>
    <w:rsid w:val="00252E52"/>
    <w:rsid w:val="00274A2C"/>
    <w:rsid w:val="002B6533"/>
    <w:rsid w:val="002B6AE3"/>
    <w:rsid w:val="002C5E60"/>
    <w:rsid w:val="002D34A7"/>
    <w:rsid w:val="00315EE2"/>
    <w:rsid w:val="00340241"/>
    <w:rsid w:val="0034075D"/>
    <w:rsid w:val="003438CF"/>
    <w:rsid w:val="003478B5"/>
    <w:rsid w:val="00353B7A"/>
    <w:rsid w:val="00354300"/>
    <w:rsid w:val="00360CB4"/>
    <w:rsid w:val="00360E78"/>
    <w:rsid w:val="00361778"/>
    <w:rsid w:val="00364093"/>
    <w:rsid w:val="003645AE"/>
    <w:rsid w:val="00385E1F"/>
    <w:rsid w:val="003861FA"/>
    <w:rsid w:val="003B4DBC"/>
    <w:rsid w:val="003B5AD2"/>
    <w:rsid w:val="003C3208"/>
    <w:rsid w:val="003C6041"/>
    <w:rsid w:val="003D1D23"/>
    <w:rsid w:val="003E0130"/>
    <w:rsid w:val="003E63AC"/>
    <w:rsid w:val="003F50DB"/>
    <w:rsid w:val="003F7446"/>
    <w:rsid w:val="00417072"/>
    <w:rsid w:val="0043081F"/>
    <w:rsid w:val="00435CE9"/>
    <w:rsid w:val="0044238D"/>
    <w:rsid w:val="004432D2"/>
    <w:rsid w:val="0046082A"/>
    <w:rsid w:val="004844F7"/>
    <w:rsid w:val="00484788"/>
    <w:rsid w:val="00487D09"/>
    <w:rsid w:val="00492CA0"/>
    <w:rsid w:val="004A6E47"/>
    <w:rsid w:val="004B1B3E"/>
    <w:rsid w:val="004B47EB"/>
    <w:rsid w:val="004C22FA"/>
    <w:rsid w:val="004D4F72"/>
    <w:rsid w:val="004D7B1F"/>
    <w:rsid w:val="004E02E1"/>
    <w:rsid w:val="005202F2"/>
    <w:rsid w:val="0052079C"/>
    <w:rsid w:val="00526F80"/>
    <w:rsid w:val="00530466"/>
    <w:rsid w:val="00547605"/>
    <w:rsid w:val="005519A6"/>
    <w:rsid w:val="005533F5"/>
    <w:rsid w:val="00562FE8"/>
    <w:rsid w:val="005774C4"/>
    <w:rsid w:val="00584E1D"/>
    <w:rsid w:val="00585E89"/>
    <w:rsid w:val="005C5382"/>
    <w:rsid w:val="005C55B6"/>
    <w:rsid w:val="005C5CCC"/>
    <w:rsid w:val="005D7B57"/>
    <w:rsid w:val="005E5712"/>
    <w:rsid w:val="00621B63"/>
    <w:rsid w:val="00631428"/>
    <w:rsid w:val="0064188B"/>
    <w:rsid w:val="00654CF8"/>
    <w:rsid w:val="006662E2"/>
    <w:rsid w:val="00666F56"/>
    <w:rsid w:val="00687934"/>
    <w:rsid w:val="00687E91"/>
    <w:rsid w:val="00693361"/>
    <w:rsid w:val="006A3697"/>
    <w:rsid w:val="006C33A5"/>
    <w:rsid w:val="006E7BD4"/>
    <w:rsid w:val="006E7F99"/>
    <w:rsid w:val="007046C6"/>
    <w:rsid w:val="00707520"/>
    <w:rsid w:val="007124C1"/>
    <w:rsid w:val="007275AC"/>
    <w:rsid w:val="0074031A"/>
    <w:rsid w:val="00762B99"/>
    <w:rsid w:val="00777805"/>
    <w:rsid w:val="007A3C0A"/>
    <w:rsid w:val="007B3941"/>
    <w:rsid w:val="007C390D"/>
    <w:rsid w:val="007E3426"/>
    <w:rsid w:val="007E7C45"/>
    <w:rsid w:val="007F05C4"/>
    <w:rsid w:val="007F2D04"/>
    <w:rsid w:val="007F6830"/>
    <w:rsid w:val="00800084"/>
    <w:rsid w:val="008013BF"/>
    <w:rsid w:val="008226D9"/>
    <w:rsid w:val="008277DB"/>
    <w:rsid w:val="0085538F"/>
    <w:rsid w:val="00866EC0"/>
    <w:rsid w:val="00875839"/>
    <w:rsid w:val="008966C7"/>
    <w:rsid w:val="008A6BF1"/>
    <w:rsid w:val="008C089D"/>
    <w:rsid w:val="008C4252"/>
    <w:rsid w:val="008C72A1"/>
    <w:rsid w:val="008D2D91"/>
    <w:rsid w:val="008D79F3"/>
    <w:rsid w:val="008F24D0"/>
    <w:rsid w:val="009003C3"/>
    <w:rsid w:val="00901DF9"/>
    <w:rsid w:val="009337AC"/>
    <w:rsid w:val="009366CB"/>
    <w:rsid w:val="00973674"/>
    <w:rsid w:val="00975364"/>
    <w:rsid w:val="0098499D"/>
    <w:rsid w:val="00992DC6"/>
    <w:rsid w:val="009A09D8"/>
    <w:rsid w:val="009B2169"/>
    <w:rsid w:val="009B3F20"/>
    <w:rsid w:val="009D0FFB"/>
    <w:rsid w:val="00A004EC"/>
    <w:rsid w:val="00A06566"/>
    <w:rsid w:val="00A110A7"/>
    <w:rsid w:val="00A33684"/>
    <w:rsid w:val="00A57391"/>
    <w:rsid w:val="00A76518"/>
    <w:rsid w:val="00A84071"/>
    <w:rsid w:val="00A857B2"/>
    <w:rsid w:val="00A92CAB"/>
    <w:rsid w:val="00A96CC5"/>
    <w:rsid w:val="00AB3D96"/>
    <w:rsid w:val="00AB6AF8"/>
    <w:rsid w:val="00AC27C3"/>
    <w:rsid w:val="00AC3A42"/>
    <w:rsid w:val="00AF4EEC"/>
    <w:rsid w:val="00AF6553"/>
    <w:rsid w:val="00B10FE4"/>
    <w:rsid w:val="00B21ABF"/>
    <w:rsid w:val="00B37180"/>
    <w:rsid w:val="00B37A9C"/>
    <w:rsid w:val="00B72195"/>
    <w:rsid w:val="00B913CB"/>
    <w:rsid w:val="00B92ABD"/>
    <w:rsid w:val="00BA012B"/>
    <w:rsid w:val="00BB2821"/>
    <w:rsid w:val="00BC6AB2"/>
    <w:rsid w:val="00BE50D8"/>
    <w:rsid w:val="00C10A52"/>
    <w:rsid w:val="00C21910"/>
    <w:rsid w:val="00C62161"/>
    <w:rsid w:val="00C66372"/>
    <w:rsid w:val="00C738D9"/>
    <w:rsid w:val="00C80F43"/>
    <w:rsid w:val="00CC1BC0"/>
    <w:rsid w:val="00CC5655"/>
    <w:rsid w:val="00CD49C8"/>
    <w:rsid w:val="00D3241C"/>
    <w:rsid w:val="00D432C8"/>
    <w:rsid w:val="00D621D4"/>
    <w:rsid w:val="00D64599"/>
    <w:rsid w:val="00D660B6"/>
    <w:rsid w:val="00D91EDA"/>
    <w:rsid w:val="00DB7162"/>
    <w:rsid w:val="00DD0A23"/>
    <w:rsid w:val="00DE3057"/>
    <w:rsid w:val="00E15DFE"/>
    <w:rsid w:val="00E331BD"/>
    <w:rsid w:val="00E6292B"/>
    <w:rsid w:val="00E70D44"/>
    <w:rsid w:val="00E82A08"/>
    <w:rsid w:val="00E90B9C"/>
    <w:rsid w:val="00EB0220"/>
    <w:rsid w:val="00EB4A35"/>
    <w:rsid w:val="00EE4325"/>
    <w:rsid w:val="00EE7297"/>
    <w:rsid w:val="00EE78F3"/>
    <w:rsid w:val="00EF4003"/>
    <w:rsid w:val="00F03FF8"/>
    <w:rsid w:val="00F22F37"/>
    <w:rsid w:val="00F23DE1"/>
    <w:rsid w:val="00F2446A"/>
    <w:rsid w:val="00F3467E"/>
    <w:rsid w:val="00F937DC"/>
    <w:rsid w:val="00F9486A"/>
    <w:rsid w:val="00F95A76"/>
    <w:rsid w:val="00FA24C2"/>
    <w:rsid w:val="00FB0058"/>
    <w:rsid w:val="00FD2954"/>
    <w:rsid w:val="00FF01D9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54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093"/>
    <w:pPr>
      <w:widowControl w:val="0"/>
      <w:jc w:val="both"/>
    </w:pPr>
    <w:rPr>
      <w:rFonts w:eastAsia="SimSun"/>
    </w:rPr>
  </w:style>
  <w:style w:type="paragraph" w:styleId="1">
    <w:name w:val="heading 1"/>
    <w:basedOn w:val="a"/>
    <w:next w:val="a"/>
    <w:link w:val="10"/>
    <w:uiPriority w:val="9"/>
    <w:qFormat/>
    <w:rsid w:val="00243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9C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9CD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39CD"/>
    <w:rPr>
      <w:rFonts w:eastAsia="SimSu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439CD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439CD"/>
    <w:rPr>
      <w:rFonts w:eastAsia="SimSun"/>
      <w:b/>
      <w:bCs/>
      <w:sz w:val="3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937DC"/>
    <w:pPr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2439CD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202F2"/>
    <w:pPr>
      <w:tabs>
        <w:tab w:val="right" w:leader="dot" w:pos="8290"/>
      </w:tabs>
      <w:ind w:left="480"/>
      <w:jc w:val="left"/>
    </w:pPr>
  </w:style>
  <w:style w:type="paragraph" w:styleId="4">
    <w:name w:val="toc 4"/>
    <w:basedOn w:val="a"/>
    <w:next w:val="a"/>
    <w:autoRedefine/>
    <w:uiPriority w:val="39"/>
    <w:unhideWhenUsed/>
    <w:rsid w:val="002439CD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2439C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2439C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2439C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2439C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2439CD"/>
    <w:pPr>
      <w:ind w:left="1920"/>
    </w:pPr>
  </w:style>
  <w:style w:type="paragraph" w:styleId="a3">
    <w:name w:val="header"/>
    <w:basedOn w:val="a"/>
    <w:link w:val="a4"/>
    <w:uiPriority w:val="99"/>
    <w:unhideWhenUsed/>
    <w:rsid w:val="007C3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C3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C390D"/>
    <w:rPr>
      <w:sz w:val="18"/>
      <w:szCs w:val="18"/>
    </w:rPr>
  </w:style>
  <w:style w:type="paragraph" w:styleId="a7">
    <w:name w:val="List Paragraph"/>
    <w:basedOn w:val="a"/>
    <w:uiPriority w:val="99"/>
    <w:qFormat/>
    <w:rsid w:val="00155968"/>
    <w:pPr>
      <w:ind w:firstLineChars="200" w:firstLine="420"/>
    </w:pPr>
  </w:style>
  <w:style w:type="table" w:styleId="a8">
    <w:name w:val="Table Grid"/>
    <w:basedOn w:val="a1"/>
    <w:qFormat/>
    <w:rsid w:val="005774C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A33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hyperlink" Target="https://baike.baidu.com/item/%E8%BD%AF%E4%BB%B6%E7%94%9F%E5%AD%98%E5%91%A8%E6%9C%9F" TargetMode="External"/><Relationship Id="rId11" Type="http://schemas.openxmlformats.org/officeDocument/2006/relationships/hyperlink" Target="https://baike.baidu.com/item/%E9%85%8D%E7%BD%AE" TargetMode="External"/><Relationship Id="rId12" Type="http://schemas.openxmlformats.org/officeDocument/2006/relationships/hyperlink" Target="https://baike.baidu.com/item/%E6%BA%90%E4%BB%A3%E7%A0%81" TargetMode="External"/><Relationship Id="rId13" Type="http://schemas.openxmlformats.org/officeDocument/2006/relationships/hyperlink" Target="https://baike.baidu.com/item/%E7%9B%AE%E6%A0%87%E4%BB%A3%E7%A0%81" TargetMode="External"/><Relationship Id="rId14" Type="http://schemas.openxmlformats.org/officeDocument/2006/relationships/hyperlink" Target="https://baike.baidu.com/item/%E5%8F%AF%E6%89%A7%E8%A1%8C%E4%BB%A3%E7%A0%81" TargetMode="External"/><Relationship Id="rId15" Type="http://schemas.openxmlformats.org/officeDocument/2006/relationships/hyperlink" Target="https://baike.baidu.com/item/%E5%8F%AF%E9%87%8D%E7%94%A8%E8%BD%AF%E4%BB%B6" TargetMode="External"/><Relationship Id="rId16" Type="http://schemas.openxmlformats.org/officeDocument/2006/relationships/hyperlink" Target="http://www.baidu.com/link?url=Pa1ZhmOaptbDEZwhsAfQvokIvZ1ikAkCIfskecD35vsJxyvPQ3TVU34iWVX7PcGQ5nRlHPDQ6CXZbZk8Q32jpXvA9YPN-SJnCcEmtf7g6We" TargetMode="External"/><Relationship Id="rId17" Type="http://schemas.openxmlformats.org/officeDocument/2006/relationships/hyperlink" Target="http://www.baidu.com/link?url=Pa1ZhmOaptbDEZwhsAfQvokIvZ1ikAkCIfskecD35vsJxyvPQ3TVU34iWVX7PcGQ5nRlHPDQ6CXZbZk8Q32jpXvA9YPN-SJnCcEmtf7g6We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36719;&#20214;&#38656;&#27714;&#20998;&#26512;&#25991;&#26723;&#65288;SRS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667B7707-3482-D144-8848-0442D561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软件需求分析文档（SRS）.dotx</Template>
  <TotalTime>230</TotalTime>
  <Pages>22</Pages>
  <Words>1480</Words>
  <Characters>8439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208</cp:revision>
  <dcterms:created xsi:type="dcterms:W3CDTF">2018-04-20T15:35:00Z</dcterms:created>
  <dcterms:modified xsi:type="dcterms:W3CDTF">2018-04-20T21:48:00Z</dcterms:modified>
</cp:coreProperties>
</file>